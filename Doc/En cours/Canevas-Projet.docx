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77777777" w:rsidR="007F30AE" w:rsidRPr="00201892" w:rsidRDefault="007F30AE" w:rsidP="000E7483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Titre </w:t>
      </w:r>
      <w:r w:rsidR="008E05FB" w:rsidRPr="00201892">
        <w:rPr>
          <w:rFonts w:ascii="Microsoft JhengHei" w:eastAsia="Microsoft JhengHei" w:hAnsi="Microsoft JhengHei"/>
        </w:rPr>
        <w:t xml:space="preserve">(nom) </w:t>
      </w:r>
      <w:r w:rsidRPr="00201892">
        <w:rPr>
          <w:rFonts w:ascii="Microsoft JhengHei" w:eastAsia="Microsoft JhengHei" w:hAnsi="Microsoft JhengHei"/>
        </w:rPr>
        <w:t>du projet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77777777" w:rsidR="007F30AE" w:rsidRPr="00201892" w:rsidRDefault="007F30AE" w:rsidP="000E7483">
      <w:pPr>
        <w:spacing w:before="2000"/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de l’auteur – Classe</w:t>
      </w:r>
    </w:p>
    <w:p w14:paraId="490A2A4A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Lieu</w:t>
      </w:r>
    </w:p>
    <w:p w14:paraId="26053E30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Durée</w:t>
      </w:r>
    </w:p>
    <w:p w14:paraId="322F8118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du chef de projet</w:t>
      </w:r>
    </w:p>
    <w:p w14:paraId="63783E66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(Nom et adresse du mandant)</w:t>
      </w:r>
    </w:p>
    <w:p w14:paraId="16FEB03D" w14:textId="77777777" w:rsidR="007F30AE" w:rsidRPr="00201892" w:rsidRDefault="007F30AE" w:rsidP="001764CE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br w:type="page"/>
      </w:r>
      <w:r w:rsidRPr="00201892">
        <w:rPr>
          <w:rFonts w:ascii="Microsoft JhengHei" w:eastAsia="Microsoft JhengHei" w:hAnsi="Microsoft JhengHei"/>
        </w:rPr>
        <w:lastRenderedPageBreak/>
        <w:t>Table des matières</w:t>
      </w:r>
    </w:p>
    <w:p w14:paraId="25D05483" w14:textId="62554754" w:rsidR="00201892" w:rsidRPr="00201892" w:rsidRDefault="00A65F0B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begin"/>
      </w:r>
      <w:r w:rsidR="008E53F9"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instrText xml:space="preserve"> TOC \o "1-3" \h \z \u </w:instrText>
      </w: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separate"/>
      </w:r>
      <w:hyperlink w:anchor="_Toc155631417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Spécifications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_Toc155631417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446FC35" w14:textId="546A7373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18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Titre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_Toc155631418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2465631" w14:textId="3B808EF4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19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Description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_Toc155631419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F6586F2" w14:textId="3299C379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20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Matériel et logiciels à disposition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_Toc155631420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4F6B02E" w14:textId="42544128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21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Prérequis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_Toc155631421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6D1AC60" w14:textId="10AAA8F6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22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Cahier des charges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_Toc155631422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4CECCA4" w14:textId="6BD9095E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3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Objectifs et portée du projet (objectifs SMART)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_Toc155631423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C8DB3C1" w14:textId="49A8C3F3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4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Caractéristiques des utilisateurs et impacts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_Toc155631424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335B67A" w14:textId="3E192B43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5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Fonctionnalités requises (du point de vue de l’utilisateur)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_Toc155631425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5EA6251C" w14:textId="168F204C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6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Contraintes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_Toc155631426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6EA8541" w14:textId="2F4ADDAE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7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Travail à réaliser par l'apprenti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_Toc155631427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E06DF8A" w14:textId="20BFF599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8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Si le temps le permet …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_Toc155631428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8BA6B34" w14:textId="3634865A" w:rsidR="00201892" w:rsidRPr="00201892" w:rsidRDefault="00201892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9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Méthodes de validation des solutions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_Toc155631429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2AF7AF6" w14:textId="30F93129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0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Les points suivants seront évalués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_Toc155631430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10D1DBE" w14:textId="5ED4E104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1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Validation et conditions de réussite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_Toc155631431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F3AA47D" w14:textId="0C1EB176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32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Planification Initiale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_Toc155631432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7C53E88" w14:textId="09633342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33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Analyse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_Toc155631433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4FCB4CF" w14:textId="5D0B4051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4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Opportunités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_Toc155631434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DB13508" w14:textId="6196B604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5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Document d’analyse et conception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_Toc155631435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24C207D" w14:textId="42FA288B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6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Conception des tests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_Toc155631436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1D87382C" w14:textId="484D12B0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7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Planification détaillée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_Toc155631437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782C4E0" w14:textId="7B6E798F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38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Réalisation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_Toc155631438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1EC7BDDD" w14:textId="350BC0A2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9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Dossier de Réalisation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_Toc155631439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FCB7DC1" w14:textId="6CF61B81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0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Modifications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_Toc155631440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CA45756" w14:textId="66F29731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41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Tests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_Toc155631441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7B772C1" w14:textId="6AC69DD0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2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Dossier des tests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_Toc155631442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53BA4156" w14:textId="4DB8BA3A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43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Conclusion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_Toc155631443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B695763" w14:textId="52034279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4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Bilan des fonctionnalités demandées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_Toc155631444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34A2DF6" w14:textId="0D03FD4A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5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Bilan de la planification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_Toc155631445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FD1E44C" w14:textId="4A7B9B62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6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Bilan personnel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_Toc155631446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2301EB7" w14:textId="0F4448D7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47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Divers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_Toc155631447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B171A90" w14:textId="46AD464D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8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Journal de travail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_Toc155631448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5062D61C" w14:textId="35CB7653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9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Bibliographie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_Toc155631449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ABCDB2B" w14:textId="32BB2418" w:rsidR="00201892" w:rsidRPr="00201892" w:rsidRDefault="00201892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50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Webographie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_Toc155631450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A30E926" w14:textId="1B34AB71" w:rsidR="00201892" w:rsidRPr="00201892" w:rsidRDefault="00201892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51" w:history="1">
        <w:r w:rsidRPr="00201892">
          <w:rPr>
            <w:rStyle w:val="Lienhypertexte"/>
            <w:rFonts w:ascii="Microsoft JhengHei" w:eastAsia="Microsoft JhengHei" w:hAnsi="Microsoft JhengHei"/>
            <w:noProof/>
          </w:rPr>
          <w:t>Annexes</w:t>
        </w:r>
        <w:r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_Toc155631451 \h </w:instrText>
        </w:r>
        <w:r w:rsidRPr="00201892">
          <w:rPr>
            <w:rFonts w:ascii="Microsoft JhengHei" w:eastAsia="Microsoft JhengHei" w:hAnsi="Microsoft JhengHei"/>
            <w:noProof/>
            <w:webHidden/>
          </w:rPr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DB4FB74" w14:textId="016D1945" w:rsidR="00742484" w:rsidRPr="00201892" w:rsidRDefault="00A65F0B">
      <w:p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 w:cs="Arial"/>
          <w:i/>
          <w:iCs/>
          <w:caps/>
          <w:sz w:val="22"/>
          <w:szCs w:val="22"/>
        </w:rPr>
        <w:fldChar w:fldCharType="end"/>
      </w:r>
      <w:r w:rsidR="00742484" w:rsidRPr="00201892">
        <w:rPr>
          <w:rFonts w:ascii="Microsoft JhengHei" w:eastAsia="Microsoft JhengHei" w:hAnsi="Microsoft JhengHei"/>
        </w:rPr>
        <w:br w:type="page"/>
      </w:r>
    </w:p>
    <w:p w14:paraId="631F6BCD" w14:textId="77777777" w:rsidR="00D160DD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0" w:name="_Toc532179955"/>
      <w:bookmarkStart w:id="1" w:name="_Toc165969637"/>
      <w:bookmarkStart w:id="2" w:name="_Toc155631417"/>
      <w:r w:rsidRPr="00201892">
        <w:rPr>
          <w:rFonts w:ascii="Microsoft JhengHei" w:eastAsia="Microsoft JhengHei" w:hAnsi="Microsoft JhengHei"/>
        </w:rPr>
        <w:lastRenderedPageBreak/>
        <w:t>Spécifications</w:t>
      </w:r>
      <w:bookmarkEnd w:id="0"/>
      <w:bookmarkEnd w:id="1"/>
      <w:bookmarkEnd w:id="2"/>
    </w:p>
    <w:p w14:paraId="50C667BF" w14:textId="77777777" w:rsidR="00D160DD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" w:name="_Toc532179969"/>
      <w:bookmarkStart w:id="4" w:name="_Toc165969639"/>
      <w:bookmarkStart w:id="5" w:name="_Toc155631418"/>
      <w:r w:rsidRPr="00201892">
        <w:rPr>
          <w:rFonts w:ascii="Microsoft JhengHei" w:eastAsia="Microsoft JhengHei" w:hAnsi="Microsoft JhengHei"/>
        </w:rPr>
        <w:t>T</w:t>
      </w:r>
      <w:r w:rsidR="00902523" w:rsidRPr="00201892">
        <w:rPr>
          <w:rFonts w:ascii="Microsoft JhengHei" w:eastAsia="Microsoft JhengHei" w:hAnsi="Microsoft JhengHei"/>
        </w:rPr>
        <w:t>itr</w:t>
      </w:r>
      <w:r w:rsidR="0015167D" w:rsidRPr="00201892">
        <w:rPr>
          <w:rFonts w:ascii="Microsoft JhengHei" w:eastAsia="Microsoft JhengHei" w:hAnsi="Microsoft JhengHei"/>
        </w:rPr>
        <w:t>e</w:t>
      </w:r>
      <w:bookmarkEnd w:id="5"/>
    </w:p>
    <w:p w14:paraId="5ECEE3AC" w14:textId="5C36A4F7" w:rsidR="00F664DF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 titre cours et pertinent. </w:t>
      </w:r>
      <w:r w:rsidR="008A464B" w:rsidRPr="00201892">
        <w:rPr>
          <w:rFonts w:ascii="Microsoft JhengHei" w:eastAsia="Microsoft JhengHei" w:hAnsi="Microsoft JhengHei"/>
        </w:rPr>
        <w:t xml:space="preserve">Cela peut être une reprise ou compléter le titre de la première page 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431BAC75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" w:name="_Toc155631419"/>
      <w:r w:rsidRPr="00201892">
        <w:rPr>
          <w:rFonts w:ascii="Microsoft JhengHei" w:eastAsia="Microsoft JhengHei" w:hAnsi="Microsoft JhengHei"/>
        </w:rPr>
        <w:t>Description</w:t>
      </w:r>
      <w:bookmarkEnd w:id="6"/>
    </w:p>
    <w:p w14:paraId="7E756276" w14:textId="536653EF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une explication du contexte, de la situation, des raisons</w:t>
      </w:r>
      <w:r w:rsidR="00542CE3" w:rsidRPr="00201892">
        <w:rPr>
          <w:rFonts w:ascii="Microsoft JhengHei" w:eastAsia="Microsoft JhengHei" w:hAnsi="Microsoft JhengHei"/>
        </w:rPr>
        <w:t xml:space="preserve"> générales de la mise en route d’un tel projet. Le lecteur doit pouvoir comprendre les motivations du lancement du projet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784F3FDA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7" w:name="_Toc155631420"/>
      <w:r w:rsidRPr="00201892">
        <w:rPr>
          <w:rFonts w:ascii="Microsoft JhengHei" w:eastAsia="Microsoft JhengHei" w:hAnsi="Microsoft JhengHei"/>
        </w:rPr>
        <w:t>Matériel et logiciels à disposition</w:t>
      </w:r>
      <w:bookmarkEnd w:id="7"/>
    </w:p>
    <w:p w14:paraId="37A05588" w14:textId="77777777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compléter</w:t>
      </w:r>
      <w:r w:rsidR="00542CE3" w:rsidRPr="00201892">
        <w:rPr>
          <w:rFonts w:ascii="Microsoft JhengHei" w:eastAsia="Microsoft JhengHei" w:hAnsi="Microsoft JhengHei"/>
        </w:rPr>
        <w:t xml:space="preserve"> par ce qui est nécessaire pour le démarrage</w:t>
      </w:r>
      <w:r w:rsidRPr="00201892">
        <w:rPr>
          <w:rFonts w:ascii="Microsoft JhengHei" w:eastAsia="Microsoft JhengHei" w:hAnsi="Microsoft JhengHei"/>
        </w:rPr>
        <w:t xml:space="preserve"> … </w:t>
      </w:r>
    </w:p>
    <w:p w14:paraId="59B423E5" w14:textId="77777777" w:rsidR="00753A51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8" w:name="_Toc155631421"/>
      <w:r w:rsidRPr="00201892">
        <w:rPr>
          <w:rFonts w:ascii="Microsoft JhengHei" w:eastAsia="Microsoft JhengHei" w:hAnsi="Microsoft JhengHei"/>
        </w:rPr>
        <w:t>P</w:t>
      </w:r>
      <w:r w:rsidR="00902523" w:rsidRPr="00201892">
        <w:rPr>
          <w:rFonts w:ascii="Microsoft JhengHei" w:eastAsia="Microsoft JhengHei" w:hAnsi="Microsoft JhengHei"/>
        </w:rPr>
        <w:t>rérequis</w:t>
      </w:r>
      <w:bookmarkEnd w:id="8"/>
    </w:p>
    <w:p w14:paraId="08F24F61" w14:textId="77777777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compléter</w:t>
      </w:r>
      <w:r w:rsidR="00542CE3" w:rsidRPr="00201892">
        <w:rPr>
          <w:rFonts w:ascii="Microsoft JhengHei" w:eastAsia="Microsoft JhengHei" w:hAnsi="Microsoft JhengHei"/>
        </w:rPr>
        <w:t xml:space="preserve"> par une description des compétences, des connaissances et de la formation minimum pour être à même de réaliser le projet</w:t>
      </w:r>
      <w:r w:rsidRPr="00201892">
        <w:rPr>
          <w:rFonts w:ascii="Microsoft JhengHei" w:eastAsia="Microsoft JhengHei" w:hAnsi="Microsoft JhengHei"/>
        </w:rPr>
        <w:t xml:space="preserve"> … </w:t>
      </w:r>
    </w:p>
    <w:p w14:paraId="59461FA3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9" w:name="_Toc155631422"/>
      <w:r w:rsidRPr="00201892">
        <w:rPr>
          <w:rFonts w:ascii="Microsoft JhengHei" w:eastAsia="Microsoft JhengHei" w:hAnsi="Microsoft JhengHei"/>
        </w:rPr>
        <w:t>Cahier des charges</w:t>
      </w:r>
      <w:bookmarkEnd w:id="9"/>
    </w:p>
    <w:p w14:paraId="72388ACD" w14:textId="77777777" w:rsidR="00D160DD" w:rsidRPr="00201892" w:rsidRDefault="00EE16F0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0" w:name="_Toc155631423"/>
      <w:r w:rsidRPr="00201892">
        <w:rPr>
          <w:rFonts w:ascii="Microsoft JhengHei" w:eastAsia="Microsoft JhengHei" w:hAnsi="Microsoft JhengHei"/>
          <w:i w:val="0"/>
          <w:iCs/>
        </w:rPr>
        <w:t>Objectifs et portée du projet (objectifs SMART)</w:t>
      </w:r>
      <w:bookmarkEnd w:id="10"/>
    </w:p>
    <w:p w14:paraId="57576AC6" w14:textId="77777777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compléter</w:t>
      </w:r>
      <w:r w:rsidR="00542CE3" w:rsidRPr="00201892">
        <w:rPr>
          <w:rFonts w:ascii="Microsoft JhengHei" w:eastAsia="Microsoft JhengHei" w:hAnsi="Microsoft JhengHei"/>
        </w:rPr>
        <w:t>. Il s’agit d’ébaucher des réponses aux questions de l’acronyme CQQCOQP (Combien, Quoi, Qui, Comment, Où, Quand, Pourquoi)</w:t>
      </w:r>
    </w:p>
    <w:p w14:paraId="7B13EFAF" w14:textId="77777777" w:rsidR="00753A51" w:rsidRPr="00201892" w:rsidRDefault="00542CE3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1" w:name="_Toc155631424"/>
      <w:r w:rsidRPr="00201892">
        <w:rPr>
          <w:rFonts w:ascii="Microsoft JhengHei" w:eastAsia="Microsoft JhengHei" w:hAnsi="Microsoft JhengHei"/>
          <w:i w:val="0"/>
          <w:iCs/>
        </w:rPr>
        <w:t>Caractéristiques des utilisateurs et impacts</w:t>
      </w:r>
      <w:bookmarkEnd w:id="11"/>
    </w:p>
    <w:p w14:paraId="76E5B56F" w14:textId="77777777" w:rsidR="0015167D" w:rsidRPr="00201892" w:rsidRDefault="00542CE3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compléter</w:t>
      </w:r>
      <w:r w:rsidR="0015167D" w:rsidRPr="00201892">
        <w:rPr>
          <w:rFonts w:ascii="Microsoft JhengHei" w:eastAsia="Microsoft JhengHei" w:hAnsi="Microsoft JhengHei"/>
        </w:rPr>
        <w:t xml:space="preserve">… </w:t>
      </w:r>
      <w:r w:rsidRPr="00201892">
        <w:rPr>
          <w:rFonts w:ascii="Microsoft JhengHei" w:eastAsia="Microsoft JhengHei" w:hAnsi="Microsoft JhengHei"/>
        </w:rPr>
        <w:t>Il s’agit d’identifier le(s) profil(s) de(s) utilisateur-</w:t>
      </w:r>
      <w:proofErr w:type="spellStart"/>
      <w:r w:rsidRPr="00201892">
        <w:rPr>
          <w:rFonts w:ascii="Microsoft JhengHei" w:eastAsia="Microsoft JhengHei" w:hAnsi="Microsoft JhengHei"/>
        </w:rPr>
        <w:t>trice</w:t>
      </w:r>
      <w:proofErr w:type="spellEnd"/>
      <w:r w:rsidRPr="00201892">
        <w:rPr>
          <w:rFonts w:ascii="Microsoft JhengHei" w:eastAsia="Microsoft JhengHei" w:hAnsi="Microsoft JhengHei"/>
        </w:rPr>
        <w:t>(s) type, et les conséquences que cela va avoir sur la conception (couleurs, ergonomie, utilisation, etc.)</w:t>
      </w:r>
    </w:p>
    <w:p w14:paraId="53410E01" w14:textId="77777777" w:rsidR="00753A51" w:rsidRPr="00201892" w:rsidRDefault="00542CE3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2" w:name="_Toc155631425"/>
      <w:r w:rsidRPr="00201892">
        <w:rPr>
          <w:rFonts w:ascii="Microsoft JhengHei" w:eastAsia="Microsoft JhengHei" w:hAnsi="Microsoft JhengHei"/>
          <w:i w:val="0"/>
          <w:iCs/>
        </w:rPr>
        <w:t>Fonctionnalités requises (du point de vue de l’utilisateur)</w:t>
      </w:r>
      <w:bookmarkEnd w:id="12"/>
    </w:p>
    <w:p w14:paraId="34E132EF" w14:textId="77777777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compléter </w:t>
      </w:r>
      <w:r w:rsidR="00542CE3" w:rsidRPr="00201892">
        <w:rPr>
          <w:rFonts w:ascii="Microsoft JhengHei" w:eastAsia="Microsoft JhengHei" w:hAnsi="Microsoft JhengHei"/>
        </w:rPr>
        <w:t xml:space="preserve">par une espèce de mode d’emploi du produit. S’il s’agissait d’une montre, décrire qu’à part l’heure, il y aura la possibilité d’utiliser un chronomètre, un réveil, 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47C7DD95" w14:textId="77777777" w:rsidR="00753A51" w:rsidRPr="00201892" w:rsidRDefault="00753A51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3" w:name="_Toc155631426"/>
      <w:r w:rsidRPr="00201892">
        <w:rPr>
          <w:rFonts w:ascii="Microsoft JhengHei" w:eastAsia="Microsoft JhengHei" w:hAnsi="Microsoft JhengHei"/>
          <w:i w:val="0"/>
          <w:iCs/>
        </w:rPr>
        <w:t>Contraintes</w:t>
      </w:r>
      <w:bookmarkEnd w:id="13"/>
    </w:p>
    <w:p w14:paraId="7CA01B0E" w14:textId="77777777" w:rsidR="0015167D" w:rsidRPr="00201892" w:rsidRDefault="008E53F9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Sécurité, backups, disponibilité, système utilisé, interfaces avec autres logiciels, etc.</w:t>
      </w:r>
    </w:p>
    <w:p w14:paraId="604A2C7D" w14:textId="77777777" w:rsidR="00753A51" w:rsidRPr="00201892" w:rsidRDefault="00753A51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4" w:name="_Toc155631427"/>
      <w:r w:rsidRPr="00201892">
        <w:rPr>
          <w:rFonts w:ascii="Microsoft JhengHei" w:eastAsia="Microsoft JhengHei" w:hAnsi="Microsoft JhengHei"/>
          <w:i w:val="0"/>
          <w:iCs/>
        </w:rPr>
        <w:t>Travail à réaliser par l'apprenti</w:t>
      </w:r>
      <w:bookmarkEnd w:id="14"/>
    </w:p>
    <w:p w14:paraId="5A9C056C" w14:textId="77777777" w:rsidR="0015167D" w:rsidRPr="00201892" w:rsidRDefault="005B27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Décrire à quoi doit ressembler le travail produit, ce qu’il faudra </w:t>
      </w:r>
      <w:r w:rsidR="008E53F9" w:rsidRPr="00201892">
        <w:rPr>
          <w:rFonts w:ascii="Microsoft JhengHei" w:eastAsia="Microsoft JhengHei" w:hAnsi="Microsoft JhengHei"/>
        </w:rPr>
        <w:t>rendre</w:t>
      </w:r>
      <w:r w:rsidR="0015167D" w:rsidRPr="00201892">
        <w:rPr>
          <w:rFonts w:ascii="Microsoft JhengHei" w:eastAsia="Microsoft JhengHei" w:hAnsi="Microsoft JhengHei"/>
        </w:rPr>
        <w:t xml:space="preserve"> … </w:t>
      </w:r>
    </w:p>
    <w:p w14:paraId="57308DE3" w14:textId="77777777" w:rsidR="00753A51" w:rsidRPr="00201892" w:rsidRDefault="00753A51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5" w:name="_Toc155631428"/>
      <w:r w:rsidRPr="00201892">
        <w:rPr>
          <w:rFonts w:ascii="Microsoft JhengHei" w:eastAsia="Microsoft JhengHei" w:hAnsi="Microsoft JhengHei"/>
          <w:i w:val="0"/>
          <w:iCs/>
        </w:rPr>
        <w:t>Si le temps le permet …</w:t>
      </w:r>
      <w:bookmarkEnd w:id="15"/>
    </w:p>
    <w:p w14:paraId="717E6F2B" w14:textId="464E3EA0" w:rsidR="0015167D" w:rsidRPr="00201892" w:rsidRDefault="008E53F9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Objectifs </w:t>
      </w:r>
      <w:r w:rsidR="00201892" w:rsidRPr="00201892">
        <w:rPr>
          <w:rFonts w:ascii="Microsoft JhengHei" w:eastAsia="Microsoft JhengHei" w:hAnsi="Microsoft JhengHei"/>
        </w:rPr>
        <w:t>complémentaires au</w:t>
      </w:r>
      <w:r w:rsidR="005B27EF" w:rsidRPr="00201892">
        <w:rPr>
          <w:rFonts w:ascii="Microsoft JhengHei" w:eastAsia="Microsoft JhengHei" w:hAnsi="Microsoft JhengHei"/>
        </w:rPr>
        <w:t xml:space="preserve"> cas où le projet n’est pas assez ambitieux dans le temps imparti</w:t>
      </w:r>
      <w:r w:rsidR="0015167D" w:rsidRPr="00201892">
        <w:rPr>
          <w:rFonts w:ascii="Microsoft JhengHei" w:eastAsia="Microsoft JhengHei" w:hAnsi="Microsoft JhengHei"/>
        </w:rPr>
        <w:t xml:space="preserve">… </w:t>
      </w:r>
    </w:p>
    <w:p w14:paraId="165505C5" w14:textId="77777777" w:rsidR="00753A51" w:rsidRPr="00201892" w:rsidRDefault="00753A51" w:rsidP="00201892">
      <w:pPr>
        <w:pStyle w:val="Titre3"/>
        <w:numPr>
          <w:ilvl w:val="0"/>
          <w:numId w:val="0"/>
        </w:numPr>
        <w:rPr>
          <w:rFonts w:ascii="Microsoft JhengHei" w:eastAsia="Microsoft JhengHei" w:hAnsi="Microsoft JhengHei"/>
          <w:i w:val="0"/>
          <w:iCs/>
        </w:rPr>
      </w:pPr>
      <w:bookmarkStart w:id="16" w:name="_Toc155631429"/>
      <w:r w:rsidRPr="00201892">
        <w:rPr>
          <w:rFonts w:ascii="Microsoft JhengHei" w:eastAsia="Microsoft JhengHei" w:hAnsi="Microsoft JhengHei"/>
          <w:i w:val="0"/>
          <w:iCs/>
        </w:rPr>
        <w:t>Méthodes de validation des solutions</w:t>
      </w:r>
      <w:bookmarkEnd w:id="16"/>
    </w:p>
    <w:p w14:paraId="45A3814C" w14:textId="77777777" w:rsidR="0015167D" w:rsidRPr="00201892" w:rsidRDefault="008E53F9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Comment </w:t>
      </w:r>
      <w:r w:rsidR="005B27EF" w:rsidRPr="00201892">
        <w:rPr>
          <w:rFonts w:ascii="Microsoft JhengHei" w:eastAsia="Microsoft JhengHei" w:hAnsi="Microsoft JhengHei"/>
        </w:rPr>
        <w:t xml:space="preserve">les </w:t>
      </w:r>
      <w:r w:rsidRPr="00201892">
        <w:rPr>
          <w:rFonts w:ascii="Microsoft JhengHei" w:eastAsia="Microsoft JhengHei" w:hAnsi="Microsoft JhengHei"/>
        </w:rPr>
        <w:t>tests</w:t>
      </w:r>
      <w:r w:rsidR="005B27EF" w:rsidRPr="00201892">
        <w:rPr>
          <w:rFonts w:ascii="Microsoft JhengHei" w:eastAsia="Microsoft JhengHei" w:hAnsi="Microsoft JhengHei"/>
        </w:rPr>
        <w:t xml:space="preserve"> vont être entrepris</w:t>
      </w:r>
      <w:r w:rsidRPr="00201892">
        <w:rPr>
          <w:rFonts w:ascii="Microsoft JhengHei" w:eastAsia="Microsoft JhengHei" w:hAnsi="Microsoft JhengHei"/>
        </w:rPr>
        <w:t xml:space="preserve">, quels tests </w:t>
      </w:r>
      <w:r w:rsidR="005B27EF" w:rsidRPr="00201892">
        <w:rPr>
          <w:rFonts w:ascii="Microsoft JhengHei" w:eastAsia="Microsoft JhengHei" w:hAnsi="Microsoft JhengHei"/>
        </w:rPr>
        <w:t>doivent être entrepris</w:t>
      </w:r>
      <w:r w:rsidRPr="00201892">
        <w:rPr>
          <w:rFonts w:ascii="Microsoft JhengHei" w:eastAsia="Microsoft JhengHei" w:hAnsi="Microsoft JhengHei"/>
        </w:rPr>
        <w:t>, etc.</w:t>
      </w:r>
      <w:r w:rsidR="0015167D" w:rsidRPr="00201892">
        <w:rPr>
          <w:rFonts w:ascii="Microsoft JhengHei" w:eastAsia="Microsoft JhengHei" w:hAnsi="Microsoft JhengHei"/>
        </w:rPr>
        <w:t xml:space="preserve">… </w:t>
      </w:r>
    </w:p>
    <w:p w14:paraId="307789DA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7" w:name="_Toc155631430"/>
      <w:r w:rsidRPr="00201892">
        <w:rPr>
          <w:rFonts w:ascii="Microsoft JhengHei" w:eastAsia="Microsoft JhengHei" w:hAnsi="Microsoft JhengHei"/>
        </w:rPr>
        <w:t>Les points suivants seront évalués</w:t>
      </w:r>
      <w:bookmarkEnd w:id="17"/>
    </w:p>
    <w:p w14:paraId="74F04BE8" w14:textId="77777777" w:rsidR="00F664DF" w:rsidRPr="00201892" w:rsidRDefault="00F664DF" w:rsidP="00F664DF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Le rapport</w:t>
      </w:r>
    </w:p>
    <w:p w14:paraId="419CE9B5" w14:textId="77777777" w:rsidR="00F664DF" w:rsidRPr="00201892" w:rsidRDefault="00F664DF" w:rsidP="00F664DF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lastRenderedPageBreak/>
        <w:t>L</w:t>
      </w:r>
      <w:r w:rsidR="005B27EF" w:rsidRPr="00201892">
        <w:rPr>
          <w:rFonts w:ascii="Microsoft JhengHei" w:eastAsia="Microsoft JhengHei" w:hAnsi="Microsoft JhengHei"/>
        </w:rPr>
        <w:t>es</w:t>
      </w:r>
      <w:r w:rsidRPr="00201892">
        <w:rPr>
          <w:rFonts w:ascii="Microsoft JhengHei" w:eastAsia="Microsoft JhengHei" w:hAnsi="Microsoft JhengHei"/>
        </w:rPr>
        <w:t xml:space="preserve"> planification</w:t>
      </w:r>
      <w:r w:rsidR="005B27EF" w:rsidRPr="00201892">
        <w:rPr>
          <w:rFonts w:ascii="Microsoft JhengHei" w:eastAsia="Microsoft JhengHei" w:hAnsi="Microsoft JhengHei"/>
        </w:rPr>
        <w:t>s (initiale et détaillée)</w:t>
      </w:r>
    </w:p>
    <w:p w14:paraId="3BBEAA48" w14:textId="77777777" w:rsidR="00F664DF" w:rsidRPr="00201892" w:rsidRDefault="00F664DF" w:rsidP="00F664DF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Le journal de travail</w:t>
      </w:r>
    </w:p>
    <w:p w14:paraId="1C976AB8" w14:textId="77777777" w:rsidR="00F664DF" w:rsidRPr="00201892" w:rsidRDefault="00F664DF" w:rsidP="00F664DF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Le</w:t>
      </w:r>
      <w:r w:rsidR="00A706B7" w:rsidRPr="00201892">
        <w:rPr>
          <w:rFonts w:ascii="Microsoft JhengHei" w:eastAsia="Microsoft JhengHei" w:hAnsi="Microsoft JhengHei"/>
        </w:rPr>
        <w:t xml:space="preserve"> code et le</w:t>
      </w:r>
      <w:r w:rsidRPr="00201892">
        <w:rPr>
          <w:rFonts w:ascii="Microsoft JhengHei" w:eastAsia="Microsoft JhengHei" w:hAnsi="Microsoft JhengHei"/>
        </w:rPr>
        <w:t>s commentaires</w:t>
      </w:r>
    </w:p>
    <w:p w14:paraId="77E5D128" w14:textId="77777777" w:rsidR="00F664DF" w:rsidRPr="00201892" w:rsidRDefault="00F664DF" w:rsidP="00F664DF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Les documentations de mise en œuvre et d’utilisation</w:t>
      </w:r>
    </w:p>
    <w:p w14:paraId="4695F433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8" w:name="_Toc155631431"/>
      <w:r w:rsidRPr="00201892">
        <w:rPr>
          <w:rFonts w:ascii="Microsoft JhengHei" w:eastAsia="Microsoft JhengHei" w:hAnsi="Microsoft JhengHei"/>
        </w:rPr>
        <w:t>Validation et conditions de réussite</w:t>
      </w:r>
      <w:bookmarkEnd w:id="18"/>
    </w:p>
    <w:p w14:paraId="01C62E5C" w14:textId="77777777" w:rsidR="00F664DF" w:rsidRPr="00201892" w:rsidRDefault="00F664DF" w:rsidP="007211A1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Compréhension du travail</w:t>
      </w:r>
    </w:p>
    <w:p w14:paraId="2AED2D21" w14:textId="77777777" w:rsidR="00F664DF" w:rsidRPr="00201892" w:rsidRDefault="00F664DF" w:rsidP="007211A1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Possibilité de transmettre le travail à une personne extérieure pour le terminer, le corriger ou le compléter</w:t>
      </w:r>
    </w:p>
    <w:p w14:paraId="67E91D2F" w14:textId="77777777" w:rsidR="00F664DF" w:rsidRPr="00201892" w:rsidRDefault="00F664DF" w:rsidP="007211A1">
      <w:pPr>
        <w:pStyle w:val="Retraitcorpsdetexte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Etat de fonctionnement du produit livré</w:t>
      </w:r>
    </w:p>
    <w:p w14:paraId="75118EE1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19" w:name="_Toc155631432"/>
      <w:r w:rsidRPr="00201892">
        <w:rPr>
          <w:rFonts w:ascii="Microsoft JhengHei" w:eastAsia="Microsoft JhengHei" w:hAnsi="Microsoft JhengHei"/>
        </w:rPr>
        <w:t>Planification</w:t>
      </w:r>
      <w:bookmarkEnd w:id="3"/>
      <w:bookmarkEnd w:id="4"/>
      <w:r w:rsidR="008E53F9" w:rsidRPr="00201892">
        <w:rPr>
          <w:rFonts w:ascii="Microsoft JhengHei" w:eastAsia="Microsoft JhengHei" w:hAnsi="Microsoft JhengHei"/>
        </w:rPr>
        <w:t xml:space="preserve"> Initiale</w:t>
      </w:r>
      <w:bookmarkEnd w:id="19"/>
    </w:p>
    <w:p w14:paraId="3DA342C7" w14:textId="77777777" w:rsidR="007F30AE" w:rsidRPr="00201892" w:rsidRDefault="00ED6F4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Ce paragraphe présente le p</w:t>
      </w:r>
      <w:r w:rsidR="007F30AE" w:rsidRPr="00201892">
        <w:rPr>
          <w:rFonts w:ascii="Microsoft JhengHei" w:eastAsia="Microsoft JhengHei" w:hAnsi="Microsoft JhengHei"/>
        </w:rPr>
        <w:t>lanning d'origine (</w:t>
      </w:r>
      <w:r w:rsidR="00505421" w:rsidRPr="00201892">
        <w:rPr>
          <w:rFonts w:ascii="Microsoft JhengHei" w:eastAsia="Microsoft JhengHei" w:hAnsi="Microsoft JhengHei"/>
        </w:rPr>
        <w:t xml:space="preserve">date de début, date de fin, vacances et congés, </w:t>
      </w:r>
      <w:r w:rsidR="00183417" w:rsidRPr="00201892">
        <w:rPr>
          <w:rFonts w:ascii="Microsoft JhengHei" w:eastAsia="Microsoft JhengHei" w:hAnsi="Microsoft JhengHei"/>
        </w:rPr>
        <w:t xml:space="preserve">liste hiérarchique des tâches ou </w:t>
      </w:r>
      <w:r w:rsidR="007F30AE" w:rsidRPr="00201892">
        <w:rPr>
          <w:rFonts w:ascii="Microsoft JhengHei" w:eastAsia="Microsoft JhengHei" w:hAnsi="Microsoft JhengHei"/>
        </w:rPr>
        <w:t>GANTT</w:t>
      </w:r>
      <w:r w:rsidR="00505421" w:rsidRPr="00201892">
        <w:rPr>
          <w:rFonts w:ascii="Microsoft JhengHei" w:eastAsia="Microsoft JhengHei" w:hAnsi="Microsoft JhengHei"/>
        </w:rPr>
        <w:t>, jalons, durée totale</w:t>
      </w:r>
      <w:r w:rsidR="007F30AE" w:rsidRPr="00201892">
        <w:rPr>
          <w:rFonts w:ascii="Microsoft JhengHei" w:eastAsia="Microsoft JhengHei" w:hAnsi="Microsoft JhengHei"/>
        </w:rPr>
        <w:t>)</w:t>
      </w:r>
    </w:p>
    <w:p w14:paraId="3B459BA5" w14:textId="77777777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Toutes les mises à jour subies par le planning </w:t>
      </w:r>
      <w:r w:rsidR="00ED6F41" w:rsidRPr="00201892">
        <w:rPr>
          <w:rFonts w:ascii="Microsoft JhengHei" w:eastAsia="Microsoft JhengHei" w:hAnsi="Microsoft JhengHei"/>
        </w:rPr>
        <w:t xml:space="preserve">sont à reporter </w:t>
      </w:r>
      <w:r w:rsidRPr="00201892">
        <w:rPr>
          <w:rFonts w:ascii="Microsoft JhengHei" w:eastAsia="Microsoft JhengHei" w:hAnsi="Microsoft JhengHei"/>
        </w:rPr>
        <w:t>(avec date de mise à jour)</w:t>
      </w:r>
      <w:r w:rsidR="00E81328" w:rsidRPr="00201892">
        <w:rPr>
          <w:rFonts w:ascii="Microsoft JhengHei" w:eastAsia="Microsoft JhengHei" w:hAnsi="Microsoft JhengHei"/>
        </w:rPr>
        <w:t xml:space="preserve"> et peuvent déboucher sur plusieurs versions de plannings.</w:t>
      </w:r>
    </w:p>
    <w:p w14:paraId="7870CA20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20" w:name="_Toc532179957"/>
      <w:bookmarkStart w:id="21" w:name="_Toc165969641"/>
      <w:bookmarkStart w:id="22" w:name="_Toc155631433"/>
      <w:r w:rsidRPr="00201892">
        <w:rPr>
          <w:rFonts w:ascii="Microsoft JhengHei" w:eastAsia="Microsoft JhengHei" w:hAnsi="Microsoft JhengHei"/>
        </w:rPr>
        <w:t>Analyse</w:t>
      </w:r>
      <w:bookmarkEnd w:id="20"/>
      <w:bookmarkEnd w:id="21"/>
      <w:bookmarkEnd w:id="22"/>
    </w:p>
    <w:p w14:paraId="1A072EE1" w14:textId="77777777" w:rsidR="007F30AE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3" w:name="_Toc155631434"/>
      <w:r w:rsidRPr="00201892">
        <w:rPr>
          <w:rFonts w:ascii="Microsoft JhengHei" w:eastAsia="Microsoft JhengHei" w:hAnsi="Microsoft JhengHei"/>
        </w:rPr>
        <w:t>Opportunités</w:t>
      </w:r>
      <w:bookmarkEnd w:id="23"/>
    </w:p>
    <w:p w14:paraId="209E2DF4" w14:textId="77777777" w:rsidR="0037071E" w:rsidRPr="00201892" w:rsidRDefault="00ED6F4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Ce paragraphe énumère la l</w:t>
      </w:r>
      <w:r w:rsidR="007F30AE" w:rsidRPr="00201892">
        <w:rPr>
          <w:rFonts w:ascii="Microsoft JhengHei" w:eastAsia="Microsoft JhengHei" w:hAnsi="Microsoft JhengHei"/>
        </w:rPr>
        <w:t xml:space="preserve">iste des difficultés potentielles de tout </w:t>
      </w:r>
      <w:r w:rsidR="0037071E" w:rsidRPr="00201892">
        <w:rPr>
          <w:rFonts w:ascii="Microsoft JhengHei" w:eastAsia="Microsoft JhengHei" w:hAnsi="Microsoft JhengHei"/>
        </w:rPr>
        <w:t>ordre :</w:t>
      </w:r>
    </w:p>
    <w:p w14:paraId="6F55B6AA" w14:textId="77777777" w:rsidR="0037071E" w:rsidRPr="00201892" w:rsidRDefault="0081740D" w:rsidP="0015167D">
      <w:pPr>
        <w:pStyle w:val="Informations"/>
        <w:numPr>
          <w:ilvl w:val="6"/>
          <w:numId w:val="16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Liste des </w:t>
      </w:r>
      <w:r w:rsidR="007F30AE" w:rsidRPr="00201892">
        <w:rPr>
          <w:rFonts w:ascii="Microsoft JhengHei" w:eastAsia="Microsoft JhengHei" w:hAnsi="Microsoft JhengHei"/>
        </w:rPr>
        <w:t>compétences</w:t>
      </w:r>
      <w:r w:rsidRPr="00201892">
        <w:rPr>
          <w:rFonts w:ascii="Microsoft JhengHei" w:eastAsia="Microsoft JhengHei" w:hAnsi="Microsoft JhengHei"/>
        </w:rPr>
        <w:t xml:space="preserve"> à acquérir</w:t>
      </w:r>
      <w:r w:rsidR="00E015B8" w:rsidRPr="00201892">
        <w:rPr>
          <w:rFonts w:ascii="Microsoft JhengHei" w:eastAsia="Microsoft JhengHei" w:hAnsi="Microsoft JhengHei"/>
        </w:rPr>
        <w:t xml:space="preserve"> ou approfondir</w:t>
      </w:r>
    </w:p>
    <w:p w14:paraId="464D8D78" w14:textId="77777777" w:rsidR="0037071E" w:rsidRPr="00201892" w:rsidRDefault="0081740D" w:rsidP="0015167D">
      <w:pPr>
        <w:pStyle w:val="Informations"/>
        <w:numPr>
          <w:ilvl w:val="6"/>
          <w:numId w:val="16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Liste du </w:t>
      </w:r>
      <w:r w:rsidR="007F30AE" w:rsidRPr="00201892">
        <w:rPr>
          <w:rFonts w:ascii="Microsoft JhengHei" w:eastAsia="Microsoft JhengHei" w:hAnsi="Microsoft JhengHei"/>
        </w:rPr>
        <w:t>matériel</w:t>
      </w:r>
      <w:r w:rsidRPr="00201892">
        <w:rPr>
          <w:rFonts w:ascii="Microsoft JhengHei" w:eastAsia="Microsoft JhengHei" w:hAnsi="Microsoft JhengHei"/>
        </w:rPr>
        <w:t xml:space="preserve"> à exploiter</w:t>
      </w:r>
    </w:p>
    <w:p w14:paraId="28391C39" w14:textId="77777777" w:rsidR="0037071E" w:rsidRPr="00201892" w:rsidRDefault="0081740D" w:rsidP="0015167D">
      <w:pPr>
        <w:pStyle w:val="Informations"/>
        <w:numPr>
          <w:ilvl w:val="6"/>
          <w:numId w:val="16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Recherche d’</w:t>
      </w:r>
      <w:r w:rsidR="007F30AE" w:rsidRPr="00201892">
        <w:rPr>
          <w:rFonts w:ascii="Microsoft JhengHei" w:eastAsia="Microsoft JhengHei" w:hAnsi="Microsoft JhengHei"/>
        </w:rPr>
        <w:t>information</w:t>
      </w:r>
      <w:r w:rsidR="00A3107E" w:rsidRPr="00201892">
        <w:rPr>
          <w:rFonts w:ascii="Microsoft JhengHei" w:eastAsia="Microsoft JhengHei" w:hAnsi="Microsoft JhengHei"/>
        </w:rPr>
        <w:t>s</w:t>
      </w:r>
      <w:r w:rsidRPr="00201892">
        <w:rPr>
          <w:rFonts w:ascii="Microsoft JhengHei" w:eastAsia="Microsoft JhengHei" w:hAnsi="Microsoft JhengHei"/>
        </w:rPr>
        <w:t xml:space="preserve"> particulières</w:t>
      </w:r>
    </w:p>
    <w:p w14:paraId="31FC7234" w14:textId="77777777" w:rsidR="00E015B8" w:rsidRPr="00201892" w:rsidRDefault="00E015B8" w:rsidP="0015167D">
      <w:pPr>
        <w:pStyle w:val="Informations"/>
        <w:numPr>
          <w:ilvl w:val="6"/>
          <w:numId w:val="16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Gestion du travail en équipe &amp; collaboration</w:t>
      </w:r>
    </w:p>
    <w:p w14:paraId="3CB5F0E9" w14:textId="77777777" w:rsidR="007F30AE" w:rsidRPr="00201892" w:rsidRDefault="00ED6F4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Ainsi que les s</w:t>
      </w:r>
      <w:r w:rsidR="007F30AE" w:rsidRPr="00201892">
        <w:rPr>
          <w:rFonts w:ascii="Microsoft JhengHei" w:eastAsia="Microsoft JhengHei" w:hAnsi="Microsoft JhengHei"/>
        </w:rPr>
        <w:t>olutions possibles</w:t>
      </w:r>
    </w:p>
    <w:p w14:paraId="2AE7E114" w14:textId="77777777" w:rsidR="005328B0" w:rsidRPr="00201892" w:rsidRDefault="005328B0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les spécifications de départ ne laissent pas de doutes sur la manière de réaliser un projet, ce chapitre ne fera que renvoyer le lecteur aux spécifications.</w:t>
      </w:r>
    </w:p>
    <w:p w14:paraId="1CB28C37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4" w:name="_Toc532179959"/>
      <w:bookmarkStart w:id="25" w:name="_Toc165969643"/>
      <w:bookmarkStart w:id="26" w:name="_Toc155631435"/>
      <w:r w:rsidRPr="00201892">
        <w:rPr>
          <w:rFonts w:ascii="Microsoft JhengHei" w:eastAsia="Microsoft JhengHei" w:hAnsi="Microsoft JhengHei"/>
        </w:rPr>
        <w:t>Document d’analyse</w:t>
      </w:r>
      <w:bookmarkEnd w:id="24"/>
      <w:bookmarkEnd w:id="25"/>
      <w:r w:rsidR="005328B0" w:rsidRPr="00201892">
        <w:rPr>
          <w:rFonts w:ascii="Microsoft JhengHei" w:eastAsia="Microsoft JhengHei" w:hAnsi="Microsoft JhengHei"/>
        </w:rPr>
        <w:t xml:space="preserve"> et conception</w:t>
      </w:r>
      <w:bookmarkEnd w:id="26"/>
    </w:p>
    <w:p w14:paraId="08B9EC8E" w14:textId="77777777" w:rsidR="0037071E" w:rsidRPr="00201892" w:rsidRDefault="00ED6F4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Ce paragraphe </w:t>
      </w:r>
      <w:r w:rsidR="007F30AE" w:rsidRPr="00201892">
        <w:rPr>
          <w:rFonts w:ascii="Microsoft JhengHei" w:eastAsia="Microsoft JhengHei" w:hAnsi="Microsoft JhengHei"/>
        </w:rPr>
        <w:t>décrit le fonctionnement de manière détaillée.</w:t>
      </w:r>
    </w:p>
    <w:p w14:paraId="5FB4BD81" w14:textId="77777777" w:rsidR="0037071E" w:rsidRPr="00201892" w:rsidRDefault="007F30AE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Autant que possible de manière graphique</w:t>
      </w:r>
      <w:r w:rsidR="007211A1" w:rsidRPr="00201892">
        <w:rPr>
          <w:rFonts w:ascii="Microsoft JhengHei" w:eastAsia="Microsoft JhengHei" w:hAnsi="Microsoft JhengHei"/>
        </w:rPr>
        <w:t>, imagée, tableaux, etc.</w:t>
      </w:r>
    </w:p>
    <w:p w14:paraId="33D6E75D" w14:textId="77777777" w:rsidR="007F30AE" w:rsidRPr="00201892" w:rsidRDefault="007F30AE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Tous les cas particuliers devraient y être spécifiés</w:t>
      </w:r>
      <w:r w:rsidR="00B147A7" w:rsidRPr="00201892">
        <w:rPr>
          <w:rFonts w:ascii="Microsoft JhengHei" w:eastAsia="Microsoft JhengHei" w:hAnsi="Microsoft JhengHei"/>
        </w:rPr>
        <w:t>…</w:t>
      </w:r>
    </w:p>
    <w:p w14:paraId="5676AB08" w14:textId="5E95066D" w:rsidR="0037071E" w:rsidRPr="00201892" w:rsidRDefault="00201892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I</w:t>
      </w:r>
      <w:r w:rsidR="00552D07" w:rsidRPr="00201892">
        <w:rPr>
          <w:rFonts w:ascii="Microsoft JhengHei" w:eastAsia="Microsoft JhengHei" w:hAnsi="Microsoft JhengHei"/>
        </w:rPr>
        <w:t>l s’agit d’y présenter le</w:t>
      </w:r>
      <w:r w:rsidR="0037071E" w:rsidRPr="00201892">
        <w:rPr>
          <w:rFonts w:ascii="Microsoft JhengHei" w:eastAsia="Microsoft JhengHei" w:hAnsi="Microsoft JhengHei"/>
        </w:rPr>
        <w:t>s fonctionnalités à développer :</w:t>
      </w:r>
    </w:p>
    <w:p w14:paraId="218C405A" w14:textId="77777777" w:rsidR="0037071E" w:rsidRPr="00201892" w:rsidRDefault="00552D07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Découpage en étapes, en modules, en fonctionnalités, etc.</w:t>
      </w:r>
    </w:p>
    <w:p w14:paraId="1C8D8C7F" w14:textId="77777777" w:rsidR="0037071E" w:rsidRPr="00201892" w:rsidRDefault="00552D07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Formulaires, interfaces graphiques, pages web, etc.</w:t>
      </w:r>
    </w:p>
    <w:p w14:paraId="7D53A8C5" w14:textId="77777777" w:rsidR="00552D07" w:rsidRPr="00201892" w:rsidRDefault="00552D07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Schémas de navigation, schémas événementiels, structogramme, </w:t>
      </w:r>
      <w:r w:rsidR="008E53F9" w:rsidRPr="00201892">
        <w:rPr>
          <w:rFonts w:ascii="Microsoft JhengHei" w:eastAsia="Microsoft JhengHei" w:hAnsi="Microsoft JhengHei"/>
        </w:rPr>
        <w:t>pseudocode</w:t>
      </w:r>
      <w:r w:rsidRPr="00201892">
        <w:rPr>
          <w:rFonts w:ascii="Microsoft JhengHei" w:eastAsia="Microsoft JhengHei" w:hAnsi="Microsoft JhengHei"/>
        </w:rPr>
        <w:t>, etc.</w:t>
      </w:r>
    </w:p>
    <w:p w14:paraId="0D7E7618" w14:textId="77777777" w:rsidR="0037071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le pr</w:t>
      </w:r>
      <w:r w:rsidR="00310160" w:rsidRPr="00201892">
        <w:rPr>
          <w:rFonts w:ascii="Microsoft JhengHei" w:eastAsia="Microsoft JhengHei" w:hAnsi="Microsoft JhengHei"/>
        </w:rPr>
        <w:t xml:space="preserve">ojet inclut une base </w:t>
      </w:r>
      <w:r w:rsidR="0037071E" w:rsidRPr="00201892">
        <w:rPr>
          <w:rFonts w:ascii="Microsoft JhengHei" w:eastAsia="Microsoft JhengHei" w:hAnsi="Microsoft JhengHei"/>
        </w:rPr>
        <w:t>de données :</w:t>
      </w:r>
    </w:p>
    <w:p w14:paraId="4785392E" w14:textId="77777777" w:rsidR="0037071E" w:rsidRPr="00201892" w:rsidRDefault="0037071E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Dictionnaire des données</w:t>
      </w:r>
    </w:p>
    <w:p w14:paraId="5CEF77F8" w14:textId="77777777" w:rsidR="0037071E" w:rsidRPr="00201892" w:rsidRDefault="0037071E" w:rsidP="0015167D">
      <w:pPr>
        <w:pStyle w:val="Informations"/>
        <w:numPr>
          <w:ilvl w:val="6"/>
          <w:numId w:val="17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Modèle conceptuel des données, modèles logique des données.</w:t>
      </w:r>
    </w:p>
    <w:p w14:paraId="69DA5243" w14:textId="77777777" w:rsidR="004206A2" w:rsidRPr="00201892" w:rsidRDefault="004206A2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7" w:name="_Toc532179967"/>
      <w:bookmarkStart w:id="28" w:name="_Toc165969651"/>
      <w:bookmarkStart w:id="29" w:name="_Toc155631436"/>
      <w:r w:rsidRPr="00201892">
        <w:rPr>
          <w:rFonts w:ascii="Microsoft JhengHei" w:eastAsia="Microsoft JhengHei" w:hAnsi="Microsoft JhengHei"/>
        </w:rPr>
        <w:t>Conception des tests</w:t>
      </w:r>
      <w:bookmarkEnd w:id="27"/>
      <w:bookmarkEnd w:id="28"/>
      <w:bookmarkEnd w:id="29"/>
    </w:p>
    <w:p w14:paraId="7792C720" w14:textId="58A4778E" w:rsidR="000A7B4A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Ce paragraphe permet de spécifier la stratégie de </w:t>
      </w:r>
      <w:r w:rsidR="000A7B4A" w:rsidRPr="00201892">
        <w:rPr>
          <w:rFonts w:ascii="Microsoft JhengHei" w:eastAsia="Microsoft JhengHei" w:hAnsi="Microsoft JhengHei"/>
        </w:rPr>
        <w:t>test </w:t>
      </w:r>
      <w:r w:rsidR="00645760" w:rsidRPr="00201892">
        <w:rPr>
          <w:rFonts w:ascii="Microsoft JhengHei" w:eastAsia="Microsoft JhengHei" w:hAnsi="Microsoft JhengHei"/>
        </w:rPr>
        <w:t xml:space="preserve">qui sera menée au point </w:t>
      </w:r>
      <w:r w:rsidR="00A65F0B" w:rsidRPr="00201892">
        <w:rPr>
          <w:rFonts w:ascii="Microsoft JhengHei" w:eastAsia="Microsoft JhengHei" w:hAnsi="Microsoft JhengHei"/>
        </w:rPr>
        <w:fldChar w:fldCharType="begin"/>
      </w:r>
      <w:r w:rsidR="00645760" w:rsidRPr="00201892">
        <w:rPr>
          <w:rFonts w:ascii="Microsoft JhengHei" w:eastAsia="Microsoft JhengHei" w:hAnsi="Microsoft JhengHei"/>
        </w:rPr>
        <w:instrText xml:space="preserve"> REF _Ref308525868 \r \h </w:instrText>
      </w:r>
      <w:r w:rsidR="00A65F0B" w:rsidRPr="00201892">
        <w:rPr>
          <w:rFonts w:ascii="Microsoft JhengHei" w:eastAsia="Microsoft JhengHei" w:hAnsi="Microsoft JhengHei"/>
        </w:rPr>
      </w:r>
      <w:r w:rsidR="00201892">
        <w:rPr>
          <w:rFonts w:ascii="Microsoft JhengHei" w:eastAsia="Microsoft JhengHei" w:hAnsi="Microsoft JhengHei"/>
        </w:rPr>
        <w:instrText xml:space="preserve"> \* MERGEFORMAT </w:instrText>
      </w:r>
      <w:r w:rsidR="00A65F0B" w:rsidRPr="00201892">
        <w:rPr>
          <w:rFonts w:ascii="Microsoft JhengHei" w:eastAsia="Microsoft JhengHei" w:hAnsi="Microsoft JhengHei"/>
        </w:rPr>
        <w:fldChar w:fldCharType="separate"/>
      </w:r>
      <w:r w:rsidR="00201892" w:rsidRPr="00201892">
        <w:rPr>
          <w:rFonts w:ascii="Microsoft JhengHei" w:eastAsia="Microsoft JhengHei" w:hAnsi="Microsoft JhengHei"/>
        </w:rPr>
        <w:t>5.1</w:t>
      </w:r>
      <w:r w:rsidR="00A65F0B" w:rsidRPr="00201892">
        <w:rPr>
          <w:rFonts w:ascii="Microsoft JhengHei" w:eastAsia="Microsoft JhengHei" w:hAnsi="Microsoft JhengHei"/>
        </w:rPr>
        <w:fldChar w:fldCharType="end"/>
      </w:r>
    </w:p>
    <w:p w14:paraId="54EE2151" w14:textId="77777777" w:rsidR="004206A2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Qui, quand, avec quelles données, dans quel ordre, etc.</w:t>
      </w:r>
    </w:p>
    <w:p w14:paraId="4E8102A8" w14:textId="77777777" w:rsidR="00505421" w:rsidRPr="00201892" w:rsidRDefault="008E53F9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0" w:name="_Toc532179961"/>
      <w:bookmarkStart w:id="31" w:name="_Toc155631437"/>
      <w:r w:rsidRPr="00201892">
        <w:rPr>
          <w:rFonts w:ascii="Microsoft JhengHei" w:eastAsia="Microsoft JhengHei" w:hAnsi="Microsoft JhengHei"/>
        </w:rPr>
        <w:lastRenderedPageBreak/>
        <w:t>Planification</w:t>
      </w:r>
      <w:r w:rsidR="00505421" w:rsidRPr="00201892">
        <w:rPr>
          <w:rFonts w:ascii="Microsoft JhengHei" w:eastAsia="Microsoft JhengHei" w:hAnsi="Microsoft JhengHei"/>
        </w:rPr>
        <w:t xml:space="preserve"> détaillé</w:t>
      </w:r>
      <w:r w:rsidRPr="00201892">
        <w:rPr>
          <w:rFonts w:ascii="Microsoft JhengHei" w:eastAsia="Microsoft JhengHei" w:hAnsi="Microsoft JhengHei"/>
        </w:rPr>
        <w:t>e</w:t>
      </w:r>
      <w:bookmarkEnd w:id="31"/>
    </w:p>
    <w:p w14:paraId="464FC5E4" w14:textId="77777777" w:rsidR="00505421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ce stade, après l’analyse complète du projet, un planning détaillé et complet (avec tâches, sous-tâches, dépendances, durée</w:t>
      </w:r>
      <w:r w:rsidR="00B64C66" w:rsidRPr="00201892">
        <w:rPr>
          <w:rFonts w:ascii="Microsoft JhengHei" w:eastAsia="Microsoft JhengHei" w:hAnsi="Microsoft JhengHei"/>
        </w:rPr>
        <w:t>, …) peut être finalisé.</w:t>
      </w:r>
    </w:p>
    <w:p w14:paraId="7D679404" w14:textId="77777777" w:rsidR="00111811" w:rsidRPr="00201892" w:rsidRDefault="0011181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Le planning détaillé doit s’inscrire dans le planning initial.</w:t>
      </w:r>
      <w:r w:rsidR="007211A1" w:rsidRPr="00201892">
        <w:rPr>
          <w:rFonts w:ascii="Microsoft JhengHei" w:eastAsia="Microsoft JhengHei" w:hAnsi="Microsoft JhengHei"/>
        </w:rPr>
        <w:t xml:space="preserve"> Il faut que l’on puisse situer cette planification détaillée par rapport à la planification initiale.</w:t>
      </w:r>
    </w:p>
    <w:p w14:paraId="09A655A4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32" w:name="_Toc532179964"/>
      <w:bookmarkStart w:id="33" w:name="_Toc165969648"/>
      <w:bookmarkStart w:id="34" w:name="_Toc155631438"/>
      <w:bookmarkEnd w:id="30"/>
      <w:r w:rsidRPr="00201892">
        <w:rPr>
          <w:rFonts w:ascii="Microsoft JhengHei" w:eastAsia="Microsoft JhengHei" w:hAnsi="Microsoft JhengHei"/>
        </w:rPr>
        <w:t>Réalisation</w:t>
      </w:r>
      <w:bookmarkEnd w:id="32"/>
      <w:bookmarkEnd w:id="33"/>
      <w:bookmarkEnd w:id="34"/>
    </w:p>
    <w:p w14:paraId="4D30358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5" w:name="_Toc532179965"/>
      <w:bookmarkStart w:id="36" w:name="_Toc165969649"/>
      <w:bookmarkStart w:id="37" w:name="_Toc155631439"/>
      <w:r w:rsidRPr="00201892">
        <w:rPr>
          <w:rFonts w:ascii="Microsoft JhengHei" w:eastAsia="Microsoft JhengHei" w:hAnsi="Microsoft JhengHei"/>
        </w:rPr>
        <w:t>Dossier de Réalisation</w:t>
      </w:r>
      <w:bookmarkEnd w:id="35"/>
      <w:bookmarkEnd w:id="36"/>
      <w:bookmarkEnd w:id="37"/>
    </w:p>
    <w:p w14:paraId="4D82DB7B" w14:textId="77777777" w:rsidR="00B147A7" w:rsidRPr="00201892" w:rsidRDefault="00B147A7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Ce</w:t>
      </w:r>
      <w:r w:rsidR="007211A1" w:rsidRPr="00201892">
        <w:rPr>
          <w:rFonts w:ascii="Microsoft JhengHei" w:eastAsia="Microsoft JhengHei" w:hAnsi="Microsoft JhengHei"/>
        </w:rPr>
        <w:t>tte partie</w:t>
      </w:r>
      <w:r w:rsidRPr="00201892">
        <w:rPr>
          <w:rFonts w:ascii="Microsoft JhengHei" w:eastAsia="Microsoft JhengHei" w:hAnsi="Microsoft JhengHei"/>
        </w:rPr>
        <w:t xml:space="preserve"> permet de reproduire ou reprendre le projet par un tiers.</w:t>
      </w:r>
    </w:p>
    <w:p w14:paraId="302ACA3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Pour chaque </w:t>
      </w:r>
      <w:r w:rsidR="00B147A7" w:rsidRPr="00201892">
        <w:rPr>
          <w:rFonts w:ascii="Microsoft JhengHei" w:eastAsia="Microsoft JhengHei" w:hAnsi="Microsoft JhengHei"/>
        </w:rPr>
        <w:t xml:space="preserve">étape, il faut décrire sa mise en </w:t>
      </w:r>
      <w:r w:rsidR="008E53F9" w:rsidRPr="00201892">
        <w:rPr>
          <w:rFonts w:ascii="Microsoft JhengHei" w:eastAsia="Microsoft JhengHei" w:hAnsi="Microsoft JhengHei"/>
        </w:rPr>
        <w:t>œuvre. Typiquement</w:t>
      </w:r>
      <w:r w:rsidR="00920F4E" w:rsidRPr="00201892">
        <w:rPr>
          <w:rFonts w:ascii="Microsoft JhengHei" w:eastAsia="Microsoft JhengHei" w:hAnsi="Microsoft JhengHei"/>
        </w:rPr>
        <w:t> :</w:t>
      </w:r>
    </w:p>
    <w:p w14:paraId="749B585E" w14:textId="77777777" w:rsidR="00920F4E" w:rsidRPr="00201892" w:rsidRDefault="00B147A7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Versions des outils logiciels utilisés (OS, applications, pilotes, librairies, etc.)</w:t>
      </w:r>
    </w:p>
    <w:p w14:paraId="069A128D" w14:textId="77777777" w:rsidR="00920F4E" w:rsidRPr="00201892" w:rsidRDefault="007F30AE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Configurations spéciales</w:t>
      </w:r>
      <w:r w:rsidR="00B147A7" w:rsidRPr="00201892">
        <w:rPr>
          <w:rFonts w:ascii="Microsoft JhengHei" w:eastAsia="Microsoft JhengHei" w:hAnsi="Microsoft JhengHei"/>
        </w:rPr>
        <w:t xml:space="preserve"> des outils (Equipements, </w:t>
      </w:r>
      <w:r w:rsidR="00E416AC" w:rsidRPr="00201892">
        <w:rPr>
          <w:rFonts w:ascii="Microsoft JhengHei" w:eastAsia="Microsoft JhengHei" w:hAnsi="Microsoft JhengHei"/>
        </w:rPr>
        <w:t>PC</w:t>
      </w:r>
      <w:r w:rsidR="00B147A7" w:rsidRPr="00201892">
        <w:rPr>
          <w:rFonts w:ascii="Microsoft JhengHei" w:eastAsia="Microsoft JhengHei" w:hAnsi="Microsoft JhengHei"/>
        </w:rPr>
        <w:t xml:space="preserve">, machines, </w:t>
      </w:r>
      <w:r w:rsidR="00E416AC" w:rsidRPr="00201892">
        <w:rPr>
          <w:rFonts w:ascii="Microsoft JhengHei" w:eastAsia="Microsoft JhengHei" w:hAnsi="Microsoft JhengHei"/>
        </w:rPr>
        <w:t xml:space="preserve">outillage, </w:t>
      </w:r>
      <w:r w:rsidR="00B147A7" w:rsidRPr="00201892">
        <w:rPr>
          <w:rFonts w:ascii="Microsoft JhengHei" w:eastAsia="Microsoft JhengHei" w:hAnsi="Microsoft JhengHei"/>
        </w:rPr>
        <w:t>etc.)</w:t>
      </w:r>
    </w:p>
    <w:p w14:paraId="5FC65D33" w14:textId="77777777" w:rsidR="00552D07" w:rsidRPr="00201892" w:rsidRDefault="00B147A7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Code source </w:t>
      </w:r>
      <w:r w:rsidR="00111811" w:rsidRPr="00201892">
        <w:rPr>
          <w:rFonts w:ascii="Microsoft JhengHei" w:eastAsia="Microsoft JhengHei" w:hAnsi="Microsoft JhengHei"/>
        </w:rPr>
        <w:t xml:space="preserve">commenté </w:t>
      </w:r>
      <w:r w:rsidRPr="00201892">
        <w:rPr>
          <w:rFonts w:ascii="Microsoft JhengHei" w:eastAsia="Microsoft JhengHei" w:hAnsi="Microsoft JhengHei"/>
        </w:rPr>
        <w:t xml:space="preserve">des </w:t>
      </w:r>
      <w:r w:rsidR="008E53F9" w:rsidRPr="00201892">
        <w:rPr>
          <w:rFonts w:ascii="Microsoft JhengHei" w:eastAsia="Microsoft JhengHei" w:hAnsi="Microsoft JhengHei"/>
        </w:rPr>
        <w:t>éléments logiciels</w:t>
      </w:r>
      <w:r w:rsidRPr="00201892">
        <w:rPr>
          <w:rFonts w:ascii="Microsoft JhengHei" w:eastAsia="Microsoft JhengHei" w:hAnsi="Microsoft JhengHei"/>
        </w:rPr>
        <w:t xml:space="preserve"> développés.</w:t>
      </w:r>
    </w:p>
    <w:p w14:paraId="57F24D49" w14:textId="77777777" w:rsidR="00920F4E" w:rsidRPr="00201892" w:rsidRDefault="00552D07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Modèle physique d’une base de données.</w:t>
      </w:r>
    </w:p>
    <w:p w14:paraId="058BC89C" w14:textId="77777777" w:rsidR="00E81328" w:rsidRPr="00201892" w:rsidRDefault="00AB1CA6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Arborescences des documents produits</w:t>
      </w:r>
      <w:r w:rsidR="00552D07" w:rsidRPr="00201892">
        <w:rPr>
          <w:rFonts w:ascii="Microsoft JhengHei" w:eastAsia="Microsoft JhengHei" w:hAnsi="Microsoft JhengHei"/>
        </w:rPr>
        <w:t>.</w:t>
      </w:r>
    </w:p>
    <w:p w14:paraId="5E9BA90A" w14:textId="77777777" w:rsidR="00552D07" w:rsidRPr="00201892" w:rsidRDefault="00552D07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Il faut décrire le parcours de réalisation e</w:t>
      </w:r>
      <w:r w:rsidR="00A3107E" w:rsidRPr="00201892">
        <w:rPr>
          <w:rFonts w:ascii="Microsoft JhengHei" w:eastAsia="Microsoft JhengHei" w:hAnsi="Microsoft JhengHei"/>
        </w:rPr>
        <w:t>t</w:t>
      </w:r>
      <w:r w:rsidRPr="00201892">
        <w:rPr>
          <w:rFonts w:ascii="Microsoft JhengHei" w:eastAsia="Microsoft JhengHei" w:hAnsi="Microsoft JhengHei"/>
        </w:rPr>
        <w:t xml:space="preserve"> justifi</w:t>
      </w:r>
      <w:r w:rsidR="00A3107E" w:rsidRPr="00201892">
        <w:rPr>
          <w:rFonts w:ascii="Microsoft JhengHei" w:eastAsia="Microsoft JhengHei" w:hAnsi="Microsoft JhengHei"/>
        </w:rPr>
        <w:t>er</w:t>
      </w:r>
      <w:r w:rsidRPr="00201892">
        <w:rPr>
          <w:rFonts w:ascii="Microsoft JhengHei" w:eastAsia="Microsoft JhengHei" w:hAnsi="Microsoft JhengHei"/>
        </w:rPr>
        <w:t xml:space="preserve"> les choix. </w:t>
      </w:r>
    </w:p>
    <w:p w14:paraId="14B0D075" w14:textId="2354901B" w:rsidR="00505421" w:rsidRPr="00201892" w:rsidRDefault="0050542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8" w:name="_Toc532179960"/>
      <w:bookmarkStart w:id="39" w:name="_Toc165969644"/>
      <w:bookmarkStart w:id="40" w:name="_Toc155631440"/>
      <w:r w:rsidRPr="00201892">
        <w:rPr>
          <w:rFonts w:ascii="Microsoft JhengHei" w:eastAsia="Microsoft JhengHei" w:hAnsi="Microsoft JhengHei"/>
        </w:rPr>
        <w:t>Modifications</w:t>
      </w:r>
      <w:bookmarkEnd w:id="38"/>
      <w:bookmarkEnd w:id="39"/>
      <w:bookmarkEnd w:id="40"/>
    </w:p>
    <w:p w14:paraId="5E39DA97" w14:textId="77777777" w:rsidR="00920F4E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Historique des modifications demandées (ou nécessaires) aux spécifications détaillées.</w:t>
      </w:r>
    </w:p>
    <w:p w14:paraId="6C83B4A2" w14:textId="77777777" w:rsidR="00505421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raison, description, etc.</w:t>
      </w:r>
    </w:p>
    <w:p w14:paraId="13B5ACA1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41" w:name="_Toc532179966"/>
      <w:bookmarkStart w:id="42" w:name="_Toc165969650"/>
      <w:bookmarkStart w:id="43" w:name="_Toc155631441"/>
      <w:r w:rsidRPr="00201892">
        <w:rPr>
          <w:rFonts w:ascii="Microsoft JhengHei" w:eastAsia="Microsoft JhengHei" w:hAnsi="Microsoft JhengHei"/>
        </w:rPr>
        <w:t>Tests</w:t>
      </w:r>
      <w:bookmarkEnd w:id="41"/>
      <w:bookmarkEnd w:id="42"/>
      <w:bookmarkEnd w:id="43"/>
    </w:p>
    <w:p w14:paraId="3BAC670B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44" w:name="_Toc532179968"/>
      <w:bookmarkStart w:id="45" w:name="_Toc165969652"/>
      <w:bookmarkStart w:id="46" w:name="_Ref308525868"/>
      <w:bookmarkStart w:id="47" w:name="_Toc155631442"/>
      <w:r w:rsidRPr="00201892">
        <w:rPr>
          <w:rFonts w:ascii="Microsoft JhengHei" w:eastAsia="Microsoft JhengHei" w:hAnsi="Microsoft JhengHei"/>
        </w:rPr>
        <w:t>Dossier des tests</w:t>
      </w:r>
      <w:bookmarkEnd w:id="44"/>
      <w:bookmarkEnd w:id="45"/>
      <w:bookmarkEnd w:id="46"/>
      <w:bookmarkEnd w:id="47"/>
    </w:p>
    <w:p w14:paraId="5FF9E091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On dresse le bilan des t</w:t>
      </w:r>
      <w:r w:rsidR="007F30AE" w:rsidRPr="00201892">
        <w:rPr>
          <w:rFonts w:ascii="Microsoft JhengHei" w:eastAsia="Microsoft JhengHei" w:hAnsi="Microsoft JhengHei"/>
        </w:rPr>
        <w:t>ests effectués (qui, quand, avec quelles données…)</w:t>
      </w:r>
      <w:r w:rsidR="00111811" w:rsidRPr="00201892">
        <w:rPr>
          <w:rFonts w:ascii="Microsoft JhengHei" w:eastAsia="Microsoft JhengHei" w:hAnsi="Microsoft JhengHei"/>
        </w:rPr>
        <w:t xml:space="preserve"> sous forme de procédure. Lorsque cela est possible, fournir un tableau des tests effectués avec les résultats obtenus et les actions à entreprendre en conséquence</w:t>
      </w:r>
      <w:r w:rsidR="00645760" w:rsidRPr="00201892">
        <w:rPr>
          <w:rFonts w:ascii="Microsoft JhengHei" w:eastAsia="Microsoft JhengHei" w:hAnsi="Microsoft JhengHei"/>
        </w:rPr>
        <w:t xml:space="preserve"> (et une estimation de leur durée)</w:t>
      </w:r>
      <w:r w:rsidR="005328B0" w:rsidRPr="00201892">
        <w:rPr>
          <w:rFonts w:ascii="Microsoft JhengHei" w:eastAsia="Microsoft JhengHei" w:hAnsi="Microsoft JhengHei"/>
        </w:rPr>
        <w:t>.</w:t>
      </w:r>
    </w:p>
    <w:p w14:paraId="1029172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des tests prévus dans la stratégie n'ont pas pu être </w:t>
      </w:r>
      <w:r w:rsidR="00920F4E" w:rsidRPr="00201892">
        <w:rPr>
          <w:rFonts w:ascii="Microsoft JhengHei" w:eastAsia="Microsoft JhengHei" w:hAnsi="Microsoft JhengHei"/>
        </w:rPr>
        <w:t>effectués :</w:t>
      </w:r>
    </w:p>
    <w:p w14:paraId="136941E1" w14:textId="77777777" w:rsidR="007F30AE" w:rsidRPr="00201892" w:rsidRDefault="00903FEF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proofErr w:type="gramStart"/>
      <w:r w:rsidRPr="00201892">
        <w:rPr>
          <w:rFonts w:ascii="Microsoft JhengHei" w:eastAsia="Microsoft JhengHei" w:hAnsi="Microsoft JhengHei"/>
        </w:rPr>
        <w:t>raison</w:t>
      </w:r>
      <w:proofErr w:type="gramEnd"/>
      <w:r w:rsidRPr="00201892">
        <w:rPr>
          <w:rFonts w:ascii="Microsoft JhengHei" w:eastAsia="Microsoft JhengHei" w:hAnsi="Microsoft JhengHei"/>
        </w:rPr>
        <w:t>, décisions, etc.</w:t>
      </w:r>
    </w:p>
    <w:p w14:paraId="4811160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Liste des bugs répertoriés avec la date de découverte et leur </w:t>
      </w:r>
      <w:proofErr w:type="gramStart"/>
      <w:r w:rsidRPr="00201892">
        <w:rPr>
          <w:rFonts w:ascii="Microsoft JhengHei" w:eastAsia="Microsoft JhengHei" w:hAnsi="Microsoft JhengHei"/>
        </w:rPr>
        <w:t>état:</w:t>
      </w:r>
      <w:proofErr w:type="gramEnd"/>
    </w:p>
    <w:p w14:paraId="5285DFDB" w14:textId="77777777" w:rsidR="007F30AE" w:rsidRPr="00201892" w:rsidRDefault="007F30AE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Corrigé</w:t>
      </w:r>
      <w:r w:rsidR="00E416AC" w:rsidRPr="00201892">
        <w:rPr>
          <w:rFonts w:ascii="Microsoft JhengHei" w:eastAsia="Microsoft JhengHei" w:hAnsi="Microsoft JhengHei"/>
        </w:rPr>
        <w:t xml:space="preserve">, </w:t>
      </w:r>
      <w:r w:rsidR="00903FEF" w:rsidRPr="00201892">
        <w:rPr>
          <w:rFonts w:ascii="Microsoft JhengHei" w:eastAsia="Microsoft JhengHei" w:hAnsi="Microsoft JhengHei"/>
        </w:rPr>
        <w:t>date de correction, corrigé par, etc.</w:t>
      </w:r>
    </w:p>
    <w:p w14:paraId="74E9B6F0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48" w:name="_Toc165969653"/>
      <w:bookmarkStart w:id="49" w:name="_Toc155631443"/>
      <w:r w:rsidRPr="00201892">
        <w:rPr>
          <w:rFonts w:ascii="Microsoft JhengHei" w:eastAsia="Microsoft JhengHei" w:hAnsi="Microsoft JhengHei"/>
        </w:rPr>
        <w:t>Conclusion</w:t>
      </w:r>
      <w:bookmarkEnd w:id="48"/>
      <w:bookmarkEnd w:id="49"/>
    </w:p>
    <w:p w14:paraId="451C01FC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50" w:name="_Toc165969654"/>
      <w:bookmarkStart w:id="51" w:name="_Toc155631444"/>
      <w:r w:rsidRPr="00201892">
        <w:rPr>
          <w:rFonts w:ascii="Microsoft JhengHei" w:eastAsia="Microsoft JhengHei" w:hAnsi="Microsoft JhengHei"/>
        </w:rPr>
        <w:t xml:space="preserve">Bilan des </w:t>
      </w:r>
      <w:bookmarkEnd w:id="50"/>
      <w:r w:rsidR="008E53F9" w:rsidRPr="00201892">
        <w:rPr>
          <w:rFonts w:ascii="Microsoft JhengHei" w:eastAsia="Microsoft JhengHei" w:hAnsi="Microsoft JhengHei"/>
        </w:rPr>
        <w:t>fonctionnalités demandées</w:t>
      </w:r>
      <w:bookmarkEnd w:id="51"/>
    </w:p>
    <w:p w14:paraId="5E84F07E" w14:textId="77777777" w:rsidR="00505421" w:rsidRPr="00201892" w:rsidRDefault="005328B0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Il s’agit de reprendre point par point les fonctionnalités décrites dans les spécifications de départ </w:t>
      </w:r>
      <w:r w:rsidR="00505421" w:rsidRPr="00201892">
        <w:rPr>
          <w:rFonts w:ascii="Microsoft JhengHei" w:eastAsia="Microsoft JhengHei" w:hAnsi="Microsoft JhengHei"/>
        </w:rPr>
        <w:t>et de définir si elles sont atteintes ou pas, et pourquoi.</w:t>
      </w:r>
    </w:p>
    <w:p w14:paraId="2D0B0AB6" w14:textId="77777777" w:rsidR="007F30AE" w:rsidRPr="00201892" w:rsidRDefault="009D480B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ce n’est pas le cas, estimer</w:t>
      </w:r>
      <w:r w:rsidR="005328B0" w:rsidRPr="00201892">
        <w:rPr>
          <w:rFonts w:ascii="Microsoft JhengHei" w:eastAsia="Microsoft JhengHei" w:hAnsi="Microsoft JhengHei"/>
        </w:rPr>
        <w:t xml:space="preserve"> en « % » ou en « temps supplémentaire » </w:t>
      </w:r>
      <w:r w:rsidR="00505421" w:rsidRPr="00201892">
        <w:rPr>
          <w:rFonts w:ascii="Microsoft JhengHei" w:eastAsia="Microsoft JhengHei" w:hAnsi="Microsoft JhengHei"/>
        </w:rPr>
        <w:t>le travail qu’il reste à accomplir pour terminer le tout.</w:t>
      </w:r>
    </w:p>
    <w:p w14:paraId="1BA6A20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52" w:name="_Toc165969655"/>
      <w:bookmarkStart w:id="53" w:name="_Toc155631445"/>
      <w:r w:rsidRPr="00201892">
        <w:rPr>
          <w:rFonts w:ascii="Microsoft JhengHei" w:eastAsia="Microsoft JhengHei" w:hAnsi="Microsoft JhengHei"/>
        </w:rPr>
        <w:t>Bilan de la planification</w:t>
      </w:r>
      <w:bookmarkEnd w:id="52"/>
      <w:bookmarkEnd w:id="53"/>
    </w:p>
    <w:p w14:paraId="62A31CC4" w14:textId="6D18F368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Distinguer </w:t>
      </w:r>
      <w:r w:rsidR="00E81328" w:rsidRPr="00201892">
        <w:rPr>
          <w:rFonts w:ascii="Microsoft JhengHei" w:eastAsia="Microsoft JhengHei" w:hAnsi="Microsoft JhengHei"/>
        </w:rPr>
        <w:t xml:space="preserve">et expliquer </w:t>
      </w:r>
      <w:r w:rsidRPr="00201892">
        <w:rPr>
          <w:rFonts w:ascii="Microsoft JhengHei" w:eastAsia="Microsoft JhengHei" w:hAnsi="Microsoft JhengHei"/>
        </w:rPr>
        <w:t xml:space="preserve">les tâches qui ont généré des retards ou de l'avance dans la </w:t>
      </w:r>
      <w:r w:rsidR="00920F4E" w:rsidRPr="00201892">
        <w:rPr>
          <w:rFonts w:ascii="Microsoft JhengHei" w:eastAsia="Microsoft JhengHei" w:hAnsi="Microsoft JhengHei"/>
        </w:rPr>
        <w:t>gestion du</w:t>
      </w:r>
      <w:r w:rsidRPr="00201892">
        <w:rPr>
          <w:rFonts w:ascii="Microsoft JhengHei" w:eastAsia="Microsoft JhengHei" w:hAnsi="Microsoft JhengHei"/>
        </w:rPr>
        <w:t xml:space="preserve"> projet.</w:t>
      </w:r>
      <w:r w:rsidR="00055DB3" w:rsidRPr="00201892">
        <w:rPr>
          <w:rFonts w:ascii="Microsoft JhengHei" w:eastAsia="Microsoft JhengHei" w:hAnsi="Microsoft JhengHei"/>
        </w:rPr>
        <w:t xml:space="preserve"> Indiquer </w:t>
      </w:r>
      <w:r w:rsidR="00201892" w:rsidRPr="00201892">
        <w:rPr>
          <w:rFonts w:ascii="Microsoft JhengHei" w:eastAsia="Microsoft JhengHei" w:hAnsi="Microsoft JhengHei"/>
        </w:rPr>
        <w:t>les différences</w:t>
      </w:r>
      <w:r w:rsidR="00055DB3" w:rsidRPr="00201892">
        <w:rPr>
          <w:rFonts w:ascii="Microsoft JhengHei" w:eastAsia="Microsoft JhengHei" w:hAnsi="Microsoft JhengHei"/>
        </w:rPr>
        <w:t xml:space="preserve"> entre les planifications initiales et détaillées avec le journal de travail.</w:t>
      </w:r>
    </w:p>
    <w:p w14:paraId="269381D1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54" w:name="_Toc165969656"/>
      <w:bookmarkStart w:id="55" w:name="_Toc155631446"/>
      <w:r w:rsidRPr="00201892">
        <w:rPr>
          <w:rFonts w:ascii="Microsoft JhengHei" w:eastAsia="Microsoft JhengHei" w:hAnsi="Microsoft JhengHei"/>
        </w:rPr>
        <w:lastRenderedPageBreak/>
        <w:t>Bilan personnel</w:t>
      </w:r>
      <w:bookmarkEnd w:id="54"/>
      <w:bookmarkEnd w:id="55"/>
    </w:p>
    <w:p w14:paraId="03E7F70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c’était à </w:t>
      </w:r>
      <w:proofErr w:type="gramStart"/>
      <w:r w:rsidRPr="00201892">
        <w:rPr>
          <w:rFonts w:ascii="Microsoft JhengHei" w:eastAsia="Microsoft JhengHei" w:hAnsi="Microsoft JhengHei"/>
        </w:rPr>
        <w:t>refaire</w:t>
      </w:r>
      <w:r w:rsidR="00A3107E" w:rsidRPr="00201892">
        <w:rPr>
          <w:rFonts w:ascii="Microsoft JhengHei" w:eastAsia="Microsoft JhengHei" w:hAnsi="Microsoft JhengHei"/>
        </w:rPr>
        <w:t>:</w:t>
      </w:r>
      <w:proofErr w:type="gramEnd"/>
    </w:p>
    <w:p w14:paraId="74FBD786" w14:textId="77777777" w:rsidR="00920F4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garder</w:t>
      </w:r>
      <w:r w:rsidR="00E81328" w:rsidRPr="00201892">
        <w:rPr>
          <w:rFonts w:ascii="Microsoft JhengHei" w:eastAsia="Microsoft JhengHei" w:hAnsi="Microsoft JhengHei"/>
        </w:rPr>
        <w:t> </w:t>
      </w:r>
      <w:r w:rsidR="008E53F9" w:rsidRPr="00201892">
        <w:rPr>
          <w:rFonts w:ascii="Microsoft JhengHei" w:eastAsia="Microsoft JhengHei" w:hAnsi="Microsoft JhengHei"/>
        </w:rPr>
        <w:t>? Les</w:t>
      </w:r>
      <w:r w:rsidR="00505421" w:rsidRPr="00201892">
        <w:rPr>
          <w:rFonts w:ascii="Microsoft JhengHei" w:eastAsia="Microsoft JhengHei" w:hAnsi="Microsoft JhengHei"/>
        </w:rPr>
        <w:t xml:space="preserve"> plus et les moins ?</w:t>
      </w:r>
    </w:p>
    <w:p w14:paraId="7C881AAD" w14:textId="77777777" w:rsidR="007F30A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gérer, réaliser ou traiter différemment ?</w:t>
      </w:r>
    </w:p>
    <w:p w14:paraId="0C744760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Qu’est que ce projet m’a appris ?</w:t>
      </w:r>
    </w:p>
    <w:p w14:paraId="63E2F056" w14:textId="77777777" w:rsidR="004206A2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proofErr w:type="gramStart"/>
      <w:r w:rsidRPr="00201892">
        <w:rPr>
          <w:rFonts w:ascii="Microsoft JhengHei" w:eastAsia="Microsoft JhengHei" w:hAnsi="Microsoft JhengHei"/>
        </w:rPr>
        <w:t>Suite à</w:t>
      </w:r>
      <w:proofErr w:type="gramEnd"/>
      <w:r w:rsidRPr="00201892">
        <w:rPr>
          <w:rFonts w:ascii="Microsoft JhengHei" w:eastAsia="Microsoft JhengHei" w:hAnsi="Microsoft JhengHei"/>
        </w:rPr>
        <w:t xml:space="preserve"> donner, améliorations souhaitables, …</w:t>
      </w:r>
    </w:p>
    <w:p w14:paraId="142AF181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Remerciements, signature, etc.</w:t>
      </w:r>
    </w:p>
    <w:p w14:paraId="4E7FA8AC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56" w:name="_Toc532179971"/>
      <w:bookmarkStart w:id="57" w:name="_Toc165969657"/>
      <w:bookmarkStart w:id="58" w:name="_Toc155631447"/>
      <w:r w:rsidRPr="00201892">
        <w:rPr>
          <w:rFonts w:ascii="Microsoft JhengHei" w:eastAsia="Microsoft JhengHei" w:hAnsi="Microsoft JhengHei"/>
        </w:rPr>
        <w:t>Divers</w:t>
      </w:r>
      <w:bookmarkEnd w:id="56"/>
      <w:bookmarkEnd w:id="57"/>
      <w:bookmarkEnd w:id="58"/>
    </w:p>
    <w:p w14:paraId="12769AE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59" w:name="_Toc532179972"/>
      <w:bookmarkStart w:id="60" w:name="_Toc165969658"/>
      <w:bookmarkStart w:id="61" w:name="_Toc155631448"/>
      <w:r w:rsidRPr="00201892">
        <w:rPr>
          <w:rFonts w:ascii="Microsoft JhengHei" w:eastAsia="Microsoft JhengHei" w:hAnsi="Microsoft JhengHei"/>
        </w:rPr>
        <w:t>Journal de travail</w:t>
      </w:r>
      <w:bookmarkEnd w:id="59"/>
      <w:bookmarkEnd w:id="60"/>
      <w:bookmarkEnd w:id="61"/>
    </w:p>
    <w:p w14:paraId="6B21C0F9" w14:textId="77777777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activité</w:t>
      </w:r>
      <w:r w:rsidR="00055DB3" w:rsidRPr="00201892">
        <w:rPr>
          <w:rFonts w:ascii="Microsoft JhengHei" w:eastAsia="Microsoft JhengHei" w:hAnsi="Microsoft JhengHei"/>
        </w:rPr>
        <w:t xml:space="preserve"> (description qui permet</w:t>
      </w:r>
      <w:r w:rsidR="00A3107E" w:rsidRPr="00201892">
        <w:rPr>
          <w:rFonts w:ascii="Microsoft JhengHei" w:eastAsia="Microsoft JhengHei" w:hAnsi="Microsoft JhengHei"/>
        </w:rPr>
        <w:t xml:space="preserve"> de reproduire le cheminement du projet)</w:t>
      </w:r>
      <w:r w:rsidRPr="00201892">
        <w:rPr>
          <w:rFonts w:ascii="Microsoft JhengHei" w:eastAsia="Microsoft JhengHei" w:hAnsi="Microsoft JhengHei"/>
        </w:rPr>
        <w:t>, durée</w:t>
      </w:r>
      <w:r w:rsidR="009D480B" w:rsidRPr="00201892">
        <w:rPr>
          <w:rFonts w:ascii="Microsoft JhengHei" w:eastAsia="Microsoft JhengHei" w:hAnsi="Microsoft JhengHei"/>
        </w:rPr>
        <w:t>, liens et références sur des documents externes</w:t>
      </w:r>
      <w:r w:rsidR="00A3107E" w:rsidRPr="00201892">
        <w:rPr>
          <w:rFonts w:ascii="Microsoft JhengHei" w:eastAsia="Microsoft JhengHei" w:hAnsi="Microsoft JhengHei"/>
        </w:rPr>
        <w:t>.</w:t>
      </w:r>
      <w:r w:rsidR="00055DB3" w:rsidRPr="00201892">
        <w:rPr>
          <w:rFonts w:ascii="Microsoft JhengHei" w:eastAsia="Microsoft JhengHei" w:hAnsi="Microsoft JhengHei"/>
        </w:rPr>
        <w:t xml:space="preserve"> Lorsqu’une activité de recherches a été entreprise, il convient d’énumérer ce qui a été trouvé, avec les références.</w:t>
      </w:r>
    </w:p>
    <w:p w14:paraId="08F4F29E" w14:textId="77777777" w:rsidR="007F30AE" w:rsidRPr="00201892" w:rsidRDefault="00A3107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2" w:name="_Toc155631449"/>
      <w:r w:rsidRPr="00201892">
        <w:rPr>
          <w:rFonts w:ascii="Microsoft JhengHei" w:eastAsia="Microsoft JhengHei" w:hAnsi="Microsoft JhengHei"/>
        </w:rPr>
        <w:t>Bibliographie</w:t>
      </w:r>
      <w:bookmarkEnd w:id="62"/>
    </w:p>
    <w:p w14:paraId="380C4914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livres</w:t>
      </w:r>
      <w:r w:rsidR="009D480B" w:rsidRPr="00201892">
        <w:rPr>
          <w:rFonts w:ascii="Microsoft JhengHei" w:eastAsia="Microsoft JhengHei" w:hAnsi="Microsoft JhengHei"/>
        </w:rPr>
        <w:t>, revues et publications</w:t>
      </w:r>
      <w:r w:rsidR="00F1003D" w:rsidRPr="00201892">
        <w:rPr>
          <w:rFonts w:ascii="Microsoft JhengHei" w:eastAsia="Microsoft JhengHei" w:hAnsi="Microsoft JhengHei"/>
        </w:rPr>
        <w:t xml:space="preserve"> u</w:t>
      </w:r>
      <w:r w:rsidR="00903FEF" w:rsidRPr="00201892">
        <w:rPr>
          <w:rFonts w:ascii="Microsoft JhengHei" w:eastAsia="Microsoft JhengHei" w:hAnsi="Microsoft JhengHei"/>
        </w:rPr>
        <w:t>tilisés durant le projet.</w:t>
      </w:r>
    </w:p>
    <w:p w14:paraId="4A5C4826" w14:textId="77777777" w:rsidR="00903FEF" w:rsidRPr="00201892" w:rsidRDefault="00903FEF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3" w:name="_Toc155631450"/>
      <w:r w:rsidRPr="00201892">
        <w:rPr>
          <w:rFonts w:ascii="Microsoft JhengHei" w:eastAsia="Microsoft JhengHei" w:hAnsi="Microsoft JhengHei"/>
        </w:rPr>
        <w:t>Webographie</w:t>
      </w:r>
      <w:bookmarkEnd w:id="63"/>
    </w:p>
    <w:p w14:paraId="5148C95F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sites Internet consultés durant le projet.</w:t>
      </w:r>
    </w:p>
    <w:p w14:paraId="70622D1B" w14:textId="77777777" w:rsidR="00903FEF" w:rsidRPr="00201892" w:rsidRDefault="00903FEF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64" w:name="_Toc155631451"/>
      <w:r w:rsidRPr="00201892">
        <w:rPr>
          <w:rFonts w:ascii="Microsoft JhengHei" w:eastAsia="Microsoft JhengHei" w:hAnsi="Microsoft JhengHei"/>
        </w:rPr>
        <w:t>Annexes</w:t>
      </w:r>
      <w:bookmarkEnd w:id="64"/>
    </w:p>
    <w:p w14:paraId="01695EB9" w14:textId="77777777" w:rsidR="00903FEF" w:rsidRPr="00201892" w:rsidRDefault="00B64C66" w:rsidP="00201892">
      <w:pPr>
        <w:pStyle w:val="Informations"/>
        <w:ind w:left="0"/>
        <w:rPr>
          <w:rFonts w:ascii="Microsoft JhengHei" w:eastAsia="Microsoft JhengHei" w:hAnsi="Microsoft JhengHei"/>
        </w:rPr>
      </w:pPr>
      <w:proofErr w:type="gramStart"/>
      <w:r w:rsidRPr="00201892">
        <w:rPr>
          <w:rFonts w:ascii="Microsoft JhengHei" w:eastAsia="Microsoft JhengHei" w:hAnsi="Microsoft JhengHei"/>
        </w:rPr>
        <w:t>Listing</w:t>
      </w:r>
      <w:proofErr w:type="gramEnd"/>
      <w:r w:rsidRPr="00201892">
        <w:rPr>
          <w:rFonts w:ascii="Microsoft JhengHei" w:eastAsia="Microsoft JhengHei" w:hAnsi="Microsoft JhengHei"/>
        </w:rPr>
        <w:t xml:space="preserve"> du code source (partiel ou, plus rarement complet)</w:t>
      </w:r>
    </w:p>
    <w:p w14:paraId="426380B3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Guide</w:t>
      </w:r>
      <w:r w:rsidR="00ED6F46" w:rsidRPr="00201892">
        <w:rPr>
          <w:rFonts w:ascii="Microsoft JhengHei" w:eastAsia="Microsoft JhengHei" w:hAnsi="Microsoft JhengHei"/>
        </w:rPr>
        <w:t>(s)</w:t>
      </w:r>
      <w:r w:rsidR="00B64C66" w:rsidRPr="00201892">
        <w:rPr>
          <w:rFonts w:ascii="Microsoft JhengHei" w:eastAsia="Microsoft JhengHei" w:hAnsi="Microsoft JhengHei"/>
        </w:rPr>
        <w:t xml:space="preserve"> d’utilisation et/ou guide de l’administrateur</w:t>
      </w:r>
    </w:p>
    <w:p w14:paraId="7E4D3448" w14:textId="77777777" w:rsidR="00903FEF" w:rsidRPr="00201892" w:rsidRDefault="00ED6F4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Etat ou</w:t>
      </w:r>
      <w:r w:rsidR="00903FEF" w:rsidRPr="00201892">
        <w:rPr>
          <w:rFonts w:ascii="Microsoft JhengHei" w:eastAsia="Microsoft JhengHei" w:hAnsi="Microsoft JhengHei"/>
        </w:rPr>
        <w:t xml:space="preserve"> « dump » </w:t>
      </w:r>
      <w:r w:rsidRPr="00201892">
        <w:rPr>
          <w:rFonts w:ascii="Microsoft JhengHei" w:eastAsia="Microsoft JhengHei" w:hAnsi="Microsoft JhengHei"/>
        </w:rPr>
        <w:t xml:space="preserve">de la configuration </w:t>
      </w:r>
      <w:r w:rsidR="00903FEF" w:rsidRPr="00201892">
        <w:rPr>
          <w:rFonts w:ascii="Microsoft JhengHei" w:eastAsia="Microsoft JhengHei" w:hAnsi="Microsoft JhengHei"/>
        </w:rPr>
        <w:t>des équipements</w:t>
      </w:r>
      <w:r w:rsidRPr="00201892">
        <w:rPr>
          <w:rFonts w:ascii="Microsoft JhengHei" w:eastAsia="Microsoft JhengHei" w:hAnsi="Microsoft JhengHei"/>
        </w:rPr>
        <w:t xml:space="preserve"> (routeur, switch, robot, etc.).</w:t>
      </w:r>
    </w:p>
    <w:p w14:paraId="72DBB0FA" w14:textId="77777777" w:rsidR="007F30AE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  <w:lang w:val="fr-FR"/>
        </w:rPr>
      </w:pPr>
      <w:r w:rsidRPr="00201892">
        <w:rPr>
          <w:rFonts w:ascii="Microsoft JhengHei" w:eastAsia="Microsoft JhengHei" w:hAnsi="Microsoft JhengHei"/>
        </w:rPr>
        <w:t>Extraits</w:t>
      </w:r>
      <w:r w:rsidR="00ED6F46" w:rsidRPr="00201892">
        <w:rPr>
          <w:rFonts w:ascii="Microsoft JhengHei" w:eastAsia="Microsoft JhengHei" w:hAnsi="Microsoft JhengHei"/>
        </w:rPr>
        <w:t xml:space="preserve"> de catalogue, documentation de fabricant</w:t>
      </w:r>
      <w:r w:rsidRPr="00201892">
        <w:rPr>
          <w:rFonts w:ascii="Microsoft JhengHei" w:eastAsia="Microsoft JhengHei" w:hAnsi="Microsoft JhengHei"/>
        </w:rPr>
        <w:t>, etc.</w:t>
      </w:r>
    </w:p>
    <w:sectPr w:rsidR="007F30AE" w:rsidRPr="00201892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06B2" w14:textId="77777777" w:rsidR="001D1647" w:rsidRDefault="001D1647">
      <w:r>
        <w:separator/>
      </w:r>
    </w:p>
  </w:endnote>
  <w:endnote w:type="continuationSeparator" w:id="0">
    <w:p w14:paraId="06F940F8" w14:textId="77777777" w:rsidR="001D1647" w:rsidRDefault="001D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1461" w14:textId="77777777" w:rsidR="001D1647" w:rsidRDefault="001D1647">
      <w:r>
        <w:separator/>
      </w:r>
    </w:p>
  </w:footnote>
  <w:footnote w:type="continuationSeparator" w:id="0">
    <w:p w14:paraId="53EDB706" w14:textId="77777777" w:rsidR="001D1647" w:rsidRDefault="001D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4pt;height:11.4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4"/>
  </w:num>
  <w:num w:numId="5" w16cid:durableId="1928928791">
    <w:abstractNumId w:val="34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4"/>
  </w:num>
  <w:num w:numId="11" w16cid:durableId="290088775">
    <w:abstractNumId w:val="15"/>
  </w:num>
  <w:num w:numId="12" w16cid:durableId="707265686">
    <w:abstractNumId w:val="21"/>
  </w:num>
  <w:num w:numId="13" w16cid:durableId="1571379284">
    <w:abstractNumId w:val="20"/>
  </w:num>
  <w:num w:numId="14" w16cid:durableId="1981491325">
    <w:abstractNumId w:val="19"/>
  </w:num>
  <w:num w:numId="15" w16cid:durableId="766657522">
    <w:abstractNumId w:val="16"/>
  </w:num>
  <w:num w:numId="16" w16cid:durableId="571742502">
    <w:abstractNumId w:val="31"/>
  </w:num>
  <w:num w:numId="17" w16cid:durableId="844320019">
    <w:abstractNumId w:val="26"/>
  </w:num>
  <w:num w:numId="18" w16cid:durableId="846748485">
    <w:abstractNumId w:val="39"/>
  </w:num>
  <w:num w:numId="19" w16cid:durableId="111093668">
    <w:abstractNumId w:val="37"/>
  </w:num>
  <w:num w:numId="20" w16cid:durableId="780536502">
    <w:abstractNumId w:val="10"/>
  </w:num>
  <w:num w:numId="21" w16cid:durableId="1254587716">
    <w:abstractNumId w:val="35"/>
  </w:num>
  <w:num w:numId="22" w16cid:durableId="404187910">
    <w:abstractNumId w:val="25"/>
  </w:num>
  <w:num w:numId="23" w16cid:durableId="971445652">
    <w:abstractNumId w:val="23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0"/>
  </w:num>
  <w:num w:numId="28" w16cid:durableId="848639925">
    <w:abstractNumId w:val="33"/>
  </w:num>
  <w:num w:numId="29" w16cid:durableId="45223003">
    <w:abstractNumId w:val="28"/>
  </w:num>
  <w:num w:numId="30" w16cid:durableId="1866483613">
    <w:abstractNumId w:val="29"/>
  </w:num>
  <w:num w:numId="31" w16cid:durableId="1517160564">
    <w:abstractNumId w:val="36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7"/>
  </w:num>
  <w:num w:numId="43" w16cid:durableId="662390636">
    <w:abstractNumId w:val="24"/>
  </w:num>
  <w:num w:numId="44" w16cid:durableId="660620639">
    <w:abstractNumId w:val="38"/>
  </w:num>
  <w:num w:numId="45" w16cid:durableId="576015622">
    <w:abstractNumId w:val="14"/>
  </w:num>
  <w:num w:numId="46" w16cid:durableId="2089768995">
    <w:abstractNumId w:val="22"/>
  </w:num>
  <w:num w:numId="47" w16cid:durableId="201202364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647"/>
    <w:rsid w:val="001D4577"/>
    <w:rsid w:val="001D72BA"/>
    <w:rsid w:val="001F2420"/>
    <w:rsid w:val="001F6EEB"/>
    <w:rsid w:val="00201892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10</TotalTime>
  <Pages>7</Pages>
  <Words>1543</Words>
  <Characters>8487</Characters>
  <Application>Microsoft Office Word</Application>
  <DocSecurity>0</DocSecurity>
  <Lines>70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10010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Tiago Rodrigues Sousa</cp:lastModifiedBy>
  <cp:revision>1</cp:revision>
  <cp:lastPrinted>2009-09-04T13:21:00Z</cp:lastPrinted>
  <dcterms:created xsi:type="dcterms:W3CDTF">2024-01-08T17:31:00Z</dcterms:created>
  <dcterms:modified xsi:type="dcterms:W3CDTF">2024-01-08T17:41:00Z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